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32737" w14:textId="77777777" w:rsidR="006E42F7" w:rsidRPr="00577C23" w:rsidRDefault="00033F5E" w:rsidP="00592AB0">
      <w:pPr>
        <w:spacing w:before="240"/>
        <w:jc w:val="center"/>
        <w:rPr>
          <w:rFonts w:cs="Times New Roman"/>
          <w:b/>
          <w:color w:val="002060"/>
          <w:sz w:val="52"/>
          <w:szCs w:val="50"/>
        </w:rPr>
      </w:pPr>
      <w:r w:rsidRPr="00033F5E">
        <w:rPr>
          <w:rFonts w:cs="Times New Roman"/>
          <w:b/>
          <w:noProof/>
          <w:color w:val="002060"/>
          <w:sz w:val="52"/>
          <w:szCs w:val="50"/>
        </w:rPr>
        <w:drawing>
          <wp:anchor distT="0" distB="0" distL="114300" distR="114300" simplePos="0" relativeHeight="251660288" behindDoc="0" locked="0" layoutInCell="1" hidden="0" allowOverlap="1" wp14:anchorId="63E0CB8B" wp14:editId="41ED76A0">
            <wp:simplePos x="0" y="0"/>
            <wp:positionH relativeFrom="column">
              <wp:posOffset>1596390</wp:posOffset>
            </wp:positionH>
            <wp:positionV relativeFrom="paragraph">
              <wp:posOffset>-635</wp:posOffset>
            </wp:positionV>
            <wp:extent cx="2438095" cy="847619"/>
            <wp:effectExtent l="0" t="0" r="0" b="0"/>
            <wp:wrapNone/>
            <wp:docPr id="487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847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C430C2" w14:textId="77777777" w:rsidR="00033F5E" w:rsidRDefault="00033F5E" w:rsidP="007138C8">
      <w:pPr>
        <w:jc w:val="center"/>
        <w:rPr>
          <w:rFonts w:cs="Times New Roman"/>
          <w:b/>
          <w:color w:val="002060"/>
          <w:sz w:val="52"/>
          <w:szCs w:val="50"/>
        </w:rPr>
      </w:pPr>
    </w:p>
    <w:p w14:paraId="308F8321" w14:textId="77777777" w:rsidR="00033F5E" w:rsidRDefault="00033F5E" w:rsidP="007138C8">
      <w:pPr>
        <w:jc w:val="center"/>
        <w:rPr>
          <w:rFonts w:cs="Times New Roman"/>
          <w:b/>
          <w:color w:val="002060"/>
          <w:sz w:val="52"/>
          <w:szCs w:val="50"/>
        </w:rPr>
      </w:pPr>
    </w:p>
    <w:p w14:paraId="0CA65E2F" w14:textId="77777777" w:rsidR="00033F5E" w:rsidRDefault="00033F5E" w:rsidP="007138C8">
      <w:pPr>
        <w:jc w:val="center"/>
        <w:rPr>
          <w:rFonts w:cs="Times New Roman"/>
          <w:b/>
          <w:color w:val="002060"/>
          <w:sz w:val="52"/>
          <w:szCs w:val="50"/>
        </w:rPr>
      </w:pPr>
      <w:r w:rsidRPr="00033F5E">
        <w:rPr>
          <w:rFonts w:cs="Times New Roman"/>
          <w:b/>
          <w:noProof/>
          <w:color w:val="002060"/>
          <w:sz w:val="52"/>
          <w:szCs w:val="5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DECBDE1" wp14:editId="4A28DE53">
                <wp:simplePos x="0" y="0"/>
                <wp:positionH relativeFrom="margin">
                  <wp:posOffset>-114300</wp:posOffset>
                </wp:positionH>
                <wp:positionV relativeFrom="paragraph">
                  <wp:posOffset>542925</wp:posOffset>
                </wp:positionV>
                <wp:extent cx="5743575" cy="1684077"/>
                <wp:effectExtent l="0" t="0" r="9525" b="0"/>
                <wp:wrapNone/>
                <wp:docPr id="4870" name="Rectangle 4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16840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67907C" w14:textId="77777777" w:rsidR="00033F5E" w:rsidRDefault="00033F5E" w:rsidP="00DD1962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9900"/>
                                <w:sz w:val="44"/>
                              </w:rPr>
                              <w:t>BÁO CÁO ASSIGNMENT</w:t>
                            </w:r>
                          </w:p>
                          <w:p w14:paraId="4F1EEE77" w14:textId="77436B9A" w:rsidR="00033F5E" w:rsidRDefault="001B0C31" w:rsidP="00DD1962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b/>
                                <w:smallCaps/>
                                <w:color w:val="5B9BD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mallCaps/>
                                <w:color w:val="5B9BD5"/>
                                <w:sz w:val="36"/>
                                <w:szCs w:val="36"/>
                              </w:rPr>
                              <w:t>[CHỦ ĐỀ WEB SITE]</w:t>
                            </w:r>
                          </w:p>
                          <w:p w14:paraId="70AF2A29" w14:textId="77777777" w:rsidR="00033F5E" w:rsidRDefault="00033F5E" w:rsidP="00033F5E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smallCaps/>
                                <w:color w:val="000000"/>
                                <w:sz w:val="36"/>
                              </w:rPr>
                            </w:pPr>
                          </w:p>
                          <w:p w14:paraId="0AF16C6C" w14:textId="77777777" w:rsidR="00033F5E" w:rsidRPr="00033F5E" w:rsidRDefault="00033F5E" w:rsidP="00033F5E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sz w:val="24"/>
                              </w:rPr>
                            </w:pPr>
                            <w:r w:rsidRPr="00033F5E">
                              <w:rPr>
                                <w:smallCaps/>
                                <w:color w:val="000000"/>
                                <w:sz w:val="32"/>
                              </w:rPr>
                              <w:t>MÔN XÂY D</w:t>
                            </w:r>
                            <w:r w:rsidR="001B0C31">
                              <w:rPr>
                                <w:smallCaps/>
                                <w:color w:val="000000"/>
                                <w:sz w:val="32"/>
                              </w:rPr>
                              <w:t>Ự</w:t>
                            </w:r>
                            <w:r w:rsidRPr="00033F5E">
                              <w:rPr>
                                <w:smallCaps/>
                                <w:color w:val="000000"/>
                                <w:sz w:val="32"/>
                              </w:rPr>
                              <w:t>NG TRANG WEB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ECBDE1" id="Rectangle 4870" o:spid="_x0000_s1026" style="position:absolute;left:0;text-align:left;margin-left:-9pt;margin-top:42.75pt;width:452.25pt;height:132.6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" fillcolor="white [3201]" stroked="f">
                <v:textbox inset="2.53958mm,1.2694mm,2.53958mm,1.2694mm">
                  <w:txbxContent>
                    <w:p w14:paraId="7B67907C" w14:textId="77777777" w:rsidR="00033F5E" w:rsidRDefault="00033F5E" w:rsidP="00DD1962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FF9900"/>
                          <w:sz w:val="44"/>
                        </w:rPr>
                        <w:t>BÁO CÁO ASSIGNMENT</w:t>
                      </w:r>
                    </w:p>
                    <w:p w14:paraId="4F1EEE77" w14:textId="77436B9A" w:rsidR="00033F5E" w:rsidRDefault="001B0C31" w:rsidP="00DD1962">
                      <w:pPr>
                        <w:spacing w:line="258" w:lineRule="auto"/>
                        <w:jc w:val="center"/>
                        <w:textDirection w:val="btLr"/>
                        <w:rPr>
                          <w:b/>
                          <w:smallCaps/>
                          <w:color w:val="5B9BD5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mallCaps/>
                          <w:color w:val="5B9BD5"/>
                          <w:sz w:val="36"/>
                          <w:szCs w:val="36"/>
                        </w:rPr>
                        <w:t>[CHỦ ĐỀ WEB SITE]</w:t>
                      </w:r>
                    </w:p>
                    <w:p w14:paraId="70AF2A29" w14:textId="77777777" w:rsidR="00033F5E" w:rsidRDefault="00033F5E" w:rsidP="00033F5E">
                      <w:pPr>
                        <w:spacing w:line="258" w:lineRule="auto"/>
                        <w:jc w:val="center"/>
                        <w:textDirection w:val="btLr"/>
                        <w:rPr>
                          <w:smallCaps/>
                          <w:color w:val="000000"/>
                          <w:sz w:val="36"/>
                        </w:rPr>
                      </w:pPr>
                    </w:p>
                    <w:p w14:paraId="0AF16C6C" w14:textId="77777777" w:rsidR="00033F5E" w:rsidRPr="00033F5E" w:rsidRDefault="00033F5E" w:rsidP="00033F5E">
                      <w:pPr>
                        <w:spacing w:line="258" w:lineRule="auto"/>
                        <w:jc w:val="center"/>
                        <w:textDirection w:val="btLr"/>
                        <w:rPr>
                          <w:sz w:val="24"/>
                        </w:rPr>
                      </w:pPr>
                      <w:r w:rsidRPr="00033F5E">
                        <w:rPr>
                          <w:smallCaps/>
                          <w:color w:val="000000"/>
                          <w:sz w:val="32"/>
                        </w:rPr>
                        <w:t>MÔN XÂY D</w:t>
                      </w:r>
                      <w:r w:rsidR="001B0C31">
                        <w:rPr>
                          <w:smallCaps/>
                          <w:color w:val="000000"/>
                          <w:sz w:val="32"/>
                        </w:rPr>
                        <w:t>Ự</w:t>
                      </w:r>
                      <w:r w:rsidRPr="00033F5E">
                        <w:rPr>
                          <w:smallCaps/>
                          <w:color w:val="000000"/>
                          <w:sz w:val="32"/>
                        </w:rPr>
                        <w:t>NG TRANG WEB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577F8B4" w14:textId="77777777" w:rsidR="007138C8" w:rsidRDefault="00033F5E" w:rsidP="007138C8">
      <w:pPr>
        <w:jc w:val="center"/>
        <w:rPr>
          <w:rFonts w:cs="Times New Roman"/>
          <w:b/>
          <w:color w:val="002060"/>
          <w:sz w:val="52"/>
          <w:szCs w:val="50"/>
        </w:rPr>
      </w:pPr>
      <w:r>
        <w:rPr>
          <w:rFonts w:cs="Times New Roman"/>
          <w:b/>
          <w:color w:val="002060"/>
          <w:sz w:val="52"/>
          <w:szCs w:val="50"/>
        </w:rPr>
        <w:t>Môn: Xây dựng trang Web</w:t>
      </w:r>
    </w:p>
    <w:p w14:paraId="468D041B" w14:textId="77777777" w:rsidR="00033F5E" w:rsidRPr="007138C8" w:rsidRDefault="00033F5E" w:rsidP="00033F5E">
      <w:pPr>
        <w:rPr>
          <w:rFonts w:cs="Times New Roman"/>
          <w:b/>
          <w:color w:val="002060"/>
          <w:sz w:val="52"/>
          <w:szCs w:val="50"/>
        </w:rPr>
      </w:pPr>
    </w:p>
    <w:p w14:paraId="2AE35D2C" w14:textId="77777777" w:rsidR="007138C8" w:rsidRPr="00592AB0" w:rsidRDefault="007138C8" w:rsidP="00592AB0">
      <w:pPr>
        <w:spacing w:before="240" w:after="360"/>
        <w:jc w:val="center"/>
        <w:rPr>
          <w:b/>
          <w:color w:val="4F81BD" w:themeColor="accent1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14:paraId="6F7A20E5" w14:textId="77777777" w:rsidR="00C377C7" w:rsidRDefault="00C377C7" w:rsidP="00E87414">
      <w:pPr>
        <w:spacing w:before="240" w:after="0"/>
        <w:jc w:val="both"/>
        <w:rPr>
          <w:b/>
          <w:color w:val="4F81BD" w:themeColor="accent1"/>
          <w:sz w:val="40"/>
        </w:rPr>
      </w:pPr>
    </w:p>
    <w:p w14:paraId="3B4CEF12" w14:textId="77777777" w:rsidR="00033F5E" w:rsidRDefault="00033F5E" w:rsidP="00E87414">
      <w:pPr>
        <w:spacing w:before="240" w:after="0"/>
        <w:jc w:val="both"/>
        <w:rPr>
          <w:b/>
          <w:color w:val="4F81BD" w:themeColor="accent1"/>
          <w:sz w:val="40"/>
        </w:rPr>
      </w:pPr>
    </w:p>
    <w:p w14:paraId="117C6560" w14:textId="77777777" w:rsidR="00033F5E" w:rsidRPr="00B22743" w:rsidRDefault="00033F5E" w:rsidP="00E87414">
      <w:pPr>
        <w:spacing w:before="240" w:after="0"/>
        <w:jc w:val="both"/>
        <w:rPr>
          <w:b/>
          <w:color w:val="4F81BD" w:themeColor="accent1"/>
          <w:sz w:val="40"/>
        </w:rPr>
      </w:pPr>
    </w:p>
    <w:p w14:paraId="6C49D390" w14:textId="36D14FD2" w:rsidR="00033F5E" w:rsidRPr="00033F5E" w:rsidRDefault="00033F5E" w:rsidP="00033F5E">
      <w:pPr>
        <w:tabs>
          <w:tab w:val="left" w:pos="3960"/>
        </w:tabs>
        <w:spacing w:before="240"/>
        <w:ind w:left="1440"/>
        <w:jc w:val="both"/>
        <w:rPr>
          <w:rFonts w:ascii="Tahoma" w:hAnsi="Tahoma" w:cs="Tahoma"/>
          <w:sz w:val="24"/>
        </w:rPr>
      </w:pPr>
      <w:r w:rsidRPr="00033F5E">
        <w:rPr>
          <w:rFonts w:ascii="Tahoma" w:hAnsi="Tahoma" w:cs="Tahoma"/>
          <w:sz w:val="24"/>
        </w:rPr>
        <w:t xml:space="preserve">Giảng viên hướng dẫn </w:t>
      </w:r>
      <w:r w:rsidRPr="00033F5E">
        <w:rPr>
          <w:rFonts w:ascii="Tahoma" w:hAnsi="Tahoma" w:cs="Tahoma"/>
          <w:sz w:val="24"/>
        </w:rPr>
        <w:tab/>
        <w:t>:</w:t>
      </w:r>
      <w:r w:rsidR="00DD1962">
        <w:rPr>
          <w:rFonts w:ascii="Tahoma" w:hAnsi="Tahoma" w:cs="Tahoma"/>
          <w:sz w:val="24"/>
        </w:rPr>
        <w:t xml:space="preserve"> Hồ Thị Hồng Nga</w:t>
      </w:r>
    </w:p>
    <w:p w14:paraId="67462449" w14:textId="7B659EA1" w:rsidR="00C377C7" w:rsidRPr="00033F5E" w:rsidRDefault="00C377C7" w:rsidP="00033F5E">
      <w:pPr>
        <w:tabs>
          <w:tab w:val="left" w:pos="3960"/>
        </w:tabs>
        <w:spacing w:before="240"/>
        <w:ind w:left="1440"/>
        <w:jc w:val="both"/>
        <w:rPr>
          <w:rFonts w:ascii="Tahoma" w:hAnsi="Tahoma" w:cs="Tahoma"/>
          <w:sz w:val="24"/>
        </w:rPr>
      </w:pPr>
      <w:r w:rsidRPr="00033F5E">
        <w:rPr>
          <w:rFonts w:ascii="Tahoma" w:hAnsi="Tahoma" w:cs="Tahoma"/>
          <w:sz w:val="24"/>
        </w:rPr>
        <w:t xml:space="preserve">Mã số sinh viên </w:t>
      </w:r>
      <w:r w:rsidRPr="00033F5E">
        <w:rPr>
          <w:rFonts w:ascii="Tahoma" w:hAnsi="Tahoma" w:cs="Tahoma"/>
          <w:sz w:val="24"/>
        </w:rPr>
        <w:tab/>
        <w:t xml:space="preserve">: </w:t>
      </w:r>
      <w:r w:rsidR="00DD1962">
        <w:rPr>
          <w:rFonts w:ascii="Tahoma" w:hAnsi="Tahoma" w:cs="Tahoma"/>
          <w:sz w:val="24"/>
        </w:rPr>
        <w:t>PS20692</w:t>
      </w:r>
    </w:p>
    <w:p w14:paraId="08EAF0CB" w14:textId="09AB81E2" w:rsidR="00C377C7" w:rsidRPr="00033F5E" w:rsidRDefault="00C377C7" w:rsidP="00033F5E">
      <w:pPr>
        <w:tabs>
          <w:tab w:val="left" w:pos="3960"/>
        </w:tabs>
        <w:spacing w:before="240"/>
        <w:ind w:left="1440"/>
        <w:jc w:val="both"/>
        <w:rPr>
          <w:rFonts w:ascii="Tahoma" w:hAnsi="Tahoma" w:cs="Tahoma"/>
          <w:sz w:val="24"/>
        </w:rPr>
      </w:pPr>
      <w:r w:rsidRPr="00033F5E">
        <w:rPr>
          <w:rFonts w:ascii="Tahoma" w:hAnsi="Tahoma" w:cs="Tahoma"/>
          <w:sz w:val="24"/>
        </w:rPr>
        <w:t xml:space="preserve">Họ tên sinh viên </w:t>
      </w:r>
      <w:r w:rsidRPr="00033F5E">
        <w:rPr>
          <w:rFonts w:ascii="Tahoma" w:hAnsi="Tahoma" w:cs="Tahoma"/>
          <w:sz w:val="24"/>
        </w:rPr>
        <w:tab/>
        <w:t xml:space="preserve">: </w:t>
      </w:r>
      <w:r w:rsidR="00DD1962">
        <w:rPr>
          <w:rFonts w:ascii="Tahoma" w:hAnsi="Tahoma" w:cs="Tahoma"/>
          <w:sz w:val="24"/>
        </w:rPr>
        <w:t>Hoàng Trọng Nghĩa</w:t>
      </w:r>
    </w:p>
    <w:p w14:paraId="38246148" w14:textId="2E2A90EB" w:rsidR="00C377C7" w:rsidRPr="00033F5E" w:rsidRDefault="00C377C7" w:rsidP="00033F5E">
      <w:pPr>
        <w:tabs>
          <w:tab w:val="left" w:pos="3960"/>
        </w:tabs>
        <w:spacing w:before="240"/>
        <w:ind w:left="1440"/>
        <w:jc w:val="both"/>
        <w:rPr>
          <w:rFonts w:ascii="Tahoma" w:hAnsi="Tahoma" w:cs="Tahoma"/>
          <w:sz w:val="24"/>
        </w:rPr>
      </w:pPr>
      <w:r w:rsidRPr="00033F5E">
        <w:rPr>
          <w:rFonts w:ascii="Tahoma" w:hAnsi="Tahoma" w:cs="Tahoma"/>
          <w:sz w:val="24"/>
        </w:rPr>
        <w:t xml:space="preserve">Lớp </w:t>
      </w:r>
      <w:r w:rsidRPr="00033F5E">
        <w:rPr>
          <w:rFonts w:ascii="Tahoma" w:hAnsi="Tahoma" w:cs="Tahoma"/>
          <w:sz w:val="24"/>
        </w:rPr>
        <w:tab/>
        <w:t xml:space="preserve">: </w:t>
      </w:r>
      <w:r w:rsidR="00DD1962">
        <w:rPr>
          <w:rFonts w:ascii="Tahoma" w:hAnsi="Tahoma" w:cs="Tahoma"/>
          <w:sz w:val="24"/>
        </w:rPr>
        <w:t>IT17304_3</w:t>
      </w:r>
    </w:p>
    <w:p w14:paraId="66B4D036" w14:textId="77777777" w:rsidR="00C377C7" w:rsidRPr="00C377C7" w:rsidRDefault="00D22616" w:rsidP="00DC68FE">
      <w:pPr>
        <w:tabs>
          <w:tab w:val="left" w:pos="4050"/>
        </w:tabs>
        <w:spacing w:before="240"/>
        <w:ind w:left="720"/>
        <w:jc w:val="both"/>
        <w:rPr>
          <w:rFonts w:ascii="Tahoma" w:hAnsi="Tahoma" w:cs="Tahoma"/>
          <w:sz w:val="32"/>
        </w:rPr>
      </w:pPr>
      <w:r>
        <w:rPr>
          <w:rFonts w:ascii="Tahoma" w:hAnsi="Tahoma" w:cs="Tahoma"/>
          <w:sz w:val="32"/>
        </w:rPr>
        <w:t xml:space="preserve"> </w:t>
      </w:r>
    </w:p>
    <w:p w14:paraId="41A48547" w14:textId="77777777" w:rsidR="00033F5E" w:rsidRDefault="00033F5E" w:rsidP="00E87414">
      <w:pPr>
        <w:spacing w:before="240" w:after="0"/>
        <w:jc w:val="both"/>
      </w:pPr>
    </w:p>
    <w:p w14:paraId="5F99D094" w14:textId="77777777" w:rsidR="00033F5E" w:rsidRDefault="00033F5E" w:rsidP="00033F5E">
      <w:pPr>
        <w:tabs>
          <w:tab w:val="left" w:pos="5013"/>
        </w:tabs>
      </w:pPr>
      <w:r>
        <w:tab/>
      </w:r>
    </w:p>
    <w:p w14:paraId="2AE3AB2A" w14:textId="77777777" w:rsidR="00D71606" w:rsidRDefault="00033F5E" w:rsidP="00033F5E">
      <w:pPr>
        <w:tabs>
          <w:tab w:val="left" w:pos="5013"/>
        </w:tabs>
        <w:spacing w:before="240"/>
        <w:jc w:val="both"/>
        <w:rPr>
          <w:rStyle w:val="fontstyle01"/>
          <w:rFonts w:ascii="Times New Roman" w:hAnsi="Times New Roman" w:cstheme="minorBidi"/>
          <w:b w:val="0"/>
          <w:bCs w:val="0"/>
          <w:color w:val="auto"/>
          <w:sz w:val="28"/>
        </w:rPr>
      </w:pPr>
      <w:r>
        <w:rPr>
          <w:rStyle w:val="fontstyle01"/>
          <w:sz w:val="24"/>
          <w:szCs w:val="24"/>
        </w:rPr>
        <w:tab/>
      </w:r>
    </w:p>
    <w:p w14:paraId="7B2A2539" w14:textId="77777777" w:rsidR="00D71606" w:rsidRDefault="00D71606" w:rsidP="00D71606"/>
    <w:p w14:paraId="1AE2FA0A" w14:textId="77777777" w:rsidR="00E16291" w:rsidRPr="00D71606" w:rsidRDefault="00E16291" w:rsidP="00D71606">
      <w:pPr>
        <w:tabs>
          <w:tab w:val="center" w:pos="4441"/>
        </w:tabs>
        <w:sectPr w:rsidR="00E16291" w:rsidRPr="00D71606" w:rsidSect="00033F5E">
          <w:headerReference w:type="default" r:id="rId9"/>
          <w:footerReference w:type="default" r:id="rId10"/>
          <w:type w:val="continuous"/>
          <w:pgSz w:w="11907" w:h="16839" w:code="9"/>
          <w:pgMar w:top="1152" w:right="1152" w:bottom="1152" w:left="1152" w:header="432" w:footer="720" w:gutter="720"/>
          <w:pgBorders w:offsetFrom="page">
            <w:top w:val="flowersTiny" w:sz="14" w:space="24" w:color="auto"/>
            <w:left w:val="flowersTiny" w:sz="14" w:space="24" w:color="auto"/>
            <w:bottom w:val="flowersTiny" w:sz="14" w:space="24" w:color="auto"/>
            <w:right w:val="flowersTiny" w:sz="14" w:space="24" w:color="auto"/>
          </w:pgBorders>
          <w:cols w:space="720"/>
          <w:docGrid w:linePitch="381"/>
        </w:sectPr>
      </w:pPr>
    </w:p>
    <w:p w14:paraId="109F0EB4" w14:textId="25328CBA" w:rsidR="00D71606" w:rsidRPr="00730A4A" w:rsidRDefault="00D71606" w:rsidP="00D71606">
      <w:pPr>
        <w:shd w:val="clear" w:color="auto" w:fill="FFFFFF"/>
        <w:spacing w:before="100" w:beforeAutospacing="1" w:after="100" w:afterAutospacing="1" w:line="450" w:lineRule="atLeast"/>
        <w:outlineLvl w:val="0"/>
        <w:rPr>
          <w:rFonts w:ascii="OpenSansBold" w:eastAsia="Times New Roman" w:hAnsi="OpenSansBold" w:cs="Arial"/>
          <w:kern w:val="36"/>
          <w:sz w:val="30"/>
          <w:szCs w:val="30"/>
        </w:rPr>
      </w:pPr>
      <w:r w:rsidRPr="00730A4A">
        <w:rPr>
          <w:rFonts w:ascii="OpenSansBold" w:eastAsia="Times New Roman" w:hAnsi="OpenSansBold" w:cs="Arial"/>
          <w:kern w:val="36"/>
          <w:sz w:val="30"/>
          <w:szCs w:val="30"/>
        </w:rPr>
        <w:lastRenderedPageBreak/>
        <w:t xml:space="preserve">WebSite CỬA HÀNG </w:t>
      </w:r>
      <w:r w:rsidR="00DD1962">
        <w:rPr>
          <w:rFonts w:ascii="OpenSansBold" w:eastAsia="Times New Roman" w:hAnsi="OpenSansBold" w:cs="Arial"/>
          <w:kern w:val="36"/>
          <w:sz w:val="30"/>
          <w:szCs w:val="30"/>
        </w:rPr>
        <w:t>ỐNG HÚT</w:t>
      </w:r>
      <w:r w:rsidRPr="00730A4A">
        <w:rPr>
          <w:rFonts w:ascii="OpenSansBold" w:eastAsia="Times New Roman" w:hAnsi="OpenSansBold" w:cs="Arial"/>
          <w:kern w:val="36"/>
          <w:sz w:val="30"/>
          <w:szCs w:val="30"/>
        </w:rPr>
        <w:t xml:space="preserve"> </w:t>
      </w:r>
      <w:r>
        <w:rPr>
          <w:rFonts w:ascii="OpenSansBold" w:eastAsia="Times New Roman" w:hAnsi="OpenSansBold" w:cs="Arial"/>
          <w:kern w:val="36"/>
          <w:sz w:val="30"/>
          <w:szCs w:val="30"/>
        </w:rPr>
        <w:t xml:space="preserve">(Web tham khảo: </w:t>
      </w:r>
      <w:r w:rsidR="00C61F30" w:rsidRPr="00C61F30">
        <w:rPr>
          <w:rFonts w:ascii="OpenSansBold" w:eastAsia="Times New Roman" w:hAnsi="OpenSansBold" w:cs="Arial"/>
          <w:kern w:val="36"/>
          <w:sz w:val="30"/>
          <w:szCs w:val="30"/>
        </w:rPr>
        <w:t>nuihut.com</w:t>
      </w:r>
      <w:r>
        <w:rPr>
          <w:rFonts w:ascii="OpenSansBold" w:eastAsia="Times New Roman" w:hAnsi="OpenSansBold" w:cs="Arial"/>
          <w:kern w:val="36"/>
          <w:sz w:val="30"/>
          <w:szCs w:val="30"/>
        </w:rPr>
        <w:t>)</w:t>
      </w:r>
    </w:p>
    <w:p w14:paraId="4103C44A" w14:textId="77777777" w:rsidR="00D71606" w:rsidRPr="00730A4A" w:rsidRDefault="00D71606" w:rsidP="00D71606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450" w:lineRule="atLeast"/>
        <w:ind w:left="360"/>
        <w:outlineLvl w:val="0"/>
        <w:rPr>
          <w:rFonts w:ascii="OpenSansBold" w:eastAsia="Times New Roman" w:hAnsi="OpenSansBold" w:cs="Arial"/>
          <w:color w:val="C00000"/>
          <w:kern w:val="36"/>
          <w:sz w:val="30"/>
          <w:szCs w:val="30"/>
        </w:rPr>
      </w:pPr>
      <w:r w:rsidRPr="00730A4A">
        <w:rPr>
          <w:rFonts w:ascii="OpenSansBold" w:eastAsia="Times New Roman" w:hAnsi="OpenSansBold" w:cs="Arial"/>
          <w:color w:val="C00000"/>
          <w:kern w:val="36"/>
          <w:sz w:val="30"/>
          <w:szCs w:val="30"/>
        </w:rPr>
        <w:t>Mô tả WebSite</w:t>
      </w:r>
    </w:p>
    <w:p w14:paraId="488E2DDD" w14:textId="39595124" w:rsidR="00D71606" w:rsidRDefault="00D71606" w:rsidP="00D71606">
      <w:pPr>
        <w:pStyle w:val="ListParagraph"/>
        <w:numPr>
          <w:ilvl w:val="0"/>
          <w:numId w:val="11"/>
        </w:numPr>
        <w:shd w:val="clear" w:color="auto" w:fill="FFFFFF"/>
        <w:spacing w:before="0" w:line="450" w:lineRule="atLeast"/>
        <w:outlineLvl w:val="2"/>
        <w:rPr>
          <w:rFonts w:ascii="Arial" w:eastAsia="Times New Roman" w:hAnsi="Arial" w:cs="Arial"/>
          <w:color w:val="595552"/>
          <w:sz w:val="21"/>
          <w:szCs w:val="21"/>
        </w:rPr>
      </w:pPr>
      <w:r w:rsidRPr="00E14BFB">
        <w:rPr>
          <w:rFonts w:ascii="Arial" w:eastAsia="Times New Roman" w:hAnsi="Arial" w:cs="Arial"/>
          <w:color w:val="0000FF"/>
          <w:sz w:val="21"/>
          <w:szCs w:val="21"/>
          <w:u w:val="single"/>
          <w:bdr w:val="none" w:sz="0" w:space="0" w:color="auto" w:frame="1"/>
        </w:rPr>
        <w:t xml:space="preserve">Shop </w:t>
      </w:r>
      <w:r w:rsidR="00C61F30">
        <w:rPr>
          <w:rFonts w:ascii="Arial" w:eastAsia="Times New Roman" w:hAnsi="Arial" w:cs="Arial"/>
          <w:color w:val="0000FF"/>
          <w:sz w:val="21"/>
          <w:szCs w:val="21"/>
          <w:u w:val="single"/>
          <w:bdr w:val="none" w:sz="0" w:space="0" w:color="auto" w:frame="1"/>
        </w:rPr>
        <w:t xml:space="preserve">Ống hút </w:t>
      </w:r>
      <w:r w:rsidRPr="00E14BFB">
        <w:rPr>
          <w:rFonts w:ascii="Arial" w:eastAsia="Times New Roman" w:hAnsi="Arial" w:cs="Arial"/>
          <w:color w:val="0000FF"/>
          <w:sz w:val="21"/>
          <w:szCs w:val="21"/>
          <w:u w:val="single"/>
          <w:bdr w:val="none" w:sz="0" w:space="0" w:color="auto" w:frame="1"/>
        </w:rPr>
        <w:t xml:space="preserve"> </w:t>
      </w:r>
      <w:r w:rsidRPr="00E14BFB">
        <w:rPr>
          <w:rFonts w:ascii="Arial" w:eastAsia="Times New Roman" w:hAnsi="Arial" w:cs="Arial"/>
          <w:color w:val="595552"/>
          <w:sz w:val="21"/>
          <w:szCs w:val="21"/>
        </w:rPr>
        <w:t> </w:t>
      </w:r>
      <w:r w:rsidR="00C61F30">
        <w:rPr>
          <w:rFonts w:ascii="Arial" w:eastAsia="Times New Roman" w:hAnsi="Arial" w:cs="Arial"/>
          <w:color w:val="595552"/>
          <w:sz w:val="21"/>
          <w:szCs w:val="21"/>
        </w:rPr>
        <w:t>chuyên bán các loại ống hút thân thiện với môi trường.</w:t>
      </w:r>
    </w:p>
    <w:p w14:paraId="11824F1B" w14:textId="4677AEA2" w:rsidR="00D71606" w:rsidRPr="0023025D" w:rsidRDefault="00D71606" w:rsidP="00D71606">
      <w:pPr>
        <w:pStyle w:val="ListParagraph"/>
        <w:numPr>
          <w:ilvl w:val="0"/>
          <w:numId w:val="11"/>
        </w:numPr>
        <w:shd w:val="clear" w:color="auto" w:fill="FFFFFF"/>
        <w:spacing w:before="0" w:line="450" w:lineRule="atLeast"/>
        <w:outlineLvl w:val="2"/>
        <w:rPr>
          <w:rFonts w:ascii="Arial" w:eastAsia="Times New Roman" w:hAnsi="Arial" w:cs="Arial"/>
          <w:color w:val="404040" w:themeColor="text1" w:themeTint="BF"/>
          <w:sz w:val="21"/>
          <w:szCs w:val="21"/>
        </w:rPr>
      </w:pPr>
      <w:r>
        <w:rPr>
          <w:rFonts w:ascii="Arial" w:eastAsia="Times New Roman" w:hAnsi="Arial" w:cs="Arial"/>
          <w:color w:val="404040" w:themeColor="text1" w:themeTint="BF"/>
          <w:sz w:val="21"/>
          <w:szCs w:val="21"/>
          <w:bdr w:val="none" w:sz="0" w:space="0" w:color="auto" w:frame="1"/>
        </w:rPr>
        <w:t xml:space="preserve">Website </w:t>
      </w:r>
      <w:r w:rsidR="00C61F30">
        <w:rPr>
          <w:rFonts w:ascii="Arial" w:eastAsia="Times New Roman" w:hAnsi="Arial" w:cs="Arial"/>
          <w:color w:val="404040" w:themeColor="text1" w:themeTint="BF"/>
          <w:sz w:val="21"/>
          <w:szCs w:val="21"/>
          <w:bdr w:val="none" w:sz="0" w:space="0" w:color="auto" w:frame="1"/>
        </w:rPr>
        <w:t>cung cấp số lượng lớn, nhỏ ống hút các loại như ống hút tre, ống hút gạo ,…</w:t>
      </w:r>
    </w:p>
    <w:p w14:paraId="4F216DCA" w14:textId="1D569FF5" w:rsidR="00D71606" w:rsidRPr="0023025D" w:rsidRDefault="00D71606" w:rsidP="00D71606">
      <w:pPr>
        <w:pStyle w:val="ListParagraph"/>
        <w:numPr>
          <w:ilvl w:val="0"/>
          <w:numId w:val="11"/>
        </w:numPr>
        <w:shd w:val="clear" w:color="auto" w:fill="FFFFFF"/>
        <w:spacing w:before="0" w:line="450" w:lineRule="atLeast"/>
        <w:outlineLvl w:val="2"/>
        <w:rPr>
          <w:rFonts w:ascii="Arial" w:hAnsi="Arial" w:cs="Arial"/>
          <w:b/>
          <w:bCs/>
          <w:i/>
          <w:iCs/>
          <w:color w:val="595552"/>
          <w:kern w:val="36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="Arial" w:eastAsia="Times New Roman" w:hAnsi="Arial" w:cs="Arial"/>
          <w:color w:val="595552"/>
          <w:sz w:val="21"/>
          <w:szCs w:val="21"/>
        </w:rPr>
        <w:t xml:space="preserve">Website cho phép chọn </w:t>
      </w:r>
      <w:r w:rsidR="00C61F30">
        <w:rPr>
          <w:rFonts w:ascii="Arial" w:eastAsia="Times New Roman" w:hAnsi="Arial" w:cs="Arial"/>
          <w:color w:val="595552"/>
          <w:sz w:val="21"/>
          <w:szCs w:val="21"/>
        </w:rPr>
        <w:t>các loại ống hút để đọc thông tin chi tiết sản phẩm.</w:t>
      </w:r>
    </w:p>
    <w:p w14:paraId="507DB3F3" w14:textId="00C2BA00" w:rsidR="00D71606" w:rsidRDefault="00D71606" w:rsidP="00D71606">
      <w:pPr>
        <w:pStyle w:val="ListParagraph"/>
        <w:numPr>
          <w:ilvl w:val="0"/>
          <w:numId w:val="11"/>
        </w:numPr>
        <w:shd w:val="clear" w:color="auto" w:fill="FFFFFF"/>
        <w:spacing w:before="0" w:line="450" w:lineRule="atLeast"/>
        <w:outlineLvl w:val="2"/>
        <w:rPr>
          <w:rFonts w:ascii="Arial" w:eastAsia="Times New Roman" w:hAnsi="Arial" w:cs="Arial"/>
          <w:color w:val="595552"/>
          <w:sz w:val="21"/>
          <w:szCs w:val="21"/>
        </w:rPr>
      </w:pPr>
      <w:r>
        <w:rPr>
          <w:rFonts w:ascii="Arial" w:eastAsia="Times New Roman" w:hAnsi="Arial" w:cs="Arial"/>
          <w:color w:val="595552"/>
          <w:sz w:val="21"/>
          <w:szCs w:val="21"/>
        </w:rPr>
        <w:t xml:space="preserve">Website cho phép khách hàng </w:t>
      </w:r>
      <w:r w:rsidRPr="00E14BFB">
        <w:rPr>
          <w:rFonts w:ascii="Arial" w:eastAsia="Times New Roman" w:hAnsi="Arial" w:cs="Arial"/>
          <w:color w:val="595552"/>
          <w:sz w:val="21"/>
          <w:szCs w:val="21"/>
        </w:rPr>
        <w:t xml:space="preserve">đặt </w:t>
      </w:r>
      <w:r w:rsidR="00C61F30">
        <w:rPr>
          <w:rFonts w:ascii="Arial" w:eastAsia="Times New Roman" w:hAnsi="Arial" w:cs="Arial"/>
          <w:color w:val="595552"/>
          <w:sz w:val="21"/>
          <w:szCs w:val="21"/>
        </w:rPr>
        <w:t>mua ống hút theo các tiêu chí như số lượng, kích thước, độ dài của ống.</w:t>
      </w:r>
    </w:p>
    <w:p w14:paraId="016D5BC1" w14:textId="04509FAE" w:rsidR="00D71606" w:rsidRDefault="00D71606" w:rsidP="00D71606">
      <w:pPr>
        <w:pStyle w:val="ListParagraph"/>
        <w:numPr>
          <w:ilvl w:val="0"/>
          <w:numId w:val="11"/>
        </w:numPr>
        <w:shd w:val="clear" w:color="auto" w:fill="FFFFFF"/>
        <w:spacing w:before="0" w:line="450" w:lineRule="atLeast"/>
        <w:outlineLvl w:val="2"/>
        <w:rPr>
          <w:rFonts w:ascii="Arial" w:eastAsia="Times New Roman" w:hAnsi="Arial" w:cs="Arial"/>
          <w:color w:val="595552"/>
          <w:sz w:val="21"/>
          <w:szCs w:val="21"/>
        </w:rPr>
      </w:pPr>
      <w:r w:rsidRPr="00E14BFB">
        <w:rPr>
          <w:rFonts w:ascii="Arial" w:eastAsia="Times New Roman" w:hAnsi="Arial" w:cs="Arial"/>
          <w:color w:val="595552"/>
          <w:sz w:val="21"/>
          <w:szCs w:val="21"/>
        </w:rPr>
        <w:t>Quý khách</w:t>
      </w:r>
      <w:r>
        <w:rPr>
          <w:rFonts w:ascii="Arial" w:eastAsia="Times New Roman" w:hAnsi="Arial" w:cs="Arial"/>
          <w:color w:val="595552"/>
          <w:sz w:val="21"/>
          <w:szCs w:val="21"/>
        </w:rPr>
        <w:t xml:space="preserve"> hàng </w:t>
      </w:r>
      <w:r w:rsidRPr="00E14BFB">
        <w:rPr>
          <w:rFonts w:ascii="Arial" w:eastAsia="Times New Roman" w:hAnsi="Arial" w:cs="Arial"/>
          <w:color w:val="595552"/>
          <w:sz w:val="21"/>
          <w:szCs w:val="21"/>
        </w:rPr>
        <w:t xml:space="preserve">có thể thực hiện mua hàng trên web </w:t>
      </w:r>
      <w:r w:rsidR="00C61F30">
        <w:rPr>
          <w:rFonts w:ascii="Arial" w:eastAsia="Times New Roman" w:hAnsi="Arial" w:cs="Arial"/>
          <w:color w:val="595552"/>
          <w:sz w:val="21"/>
          <w:szCs w:val="21"/>
        </w:rPr>
        <w:t>có đăng nhập tài khoản để quản lí số lượng ống hút đã mua</w:t>
      </w:r>
      <w:r w:rsidR="003D43D3">
        <w:rPr>
          <w:rFonts w:ascii="Arial" w:eastAsia="Times New Roman" w:hAnsi="Arial" w:cs="Arial"/>
          <w:color w:val="595552"/>
          <w:sz w:val="21"/>
          <w:szCs w:val="21"/>
        </w:rPr>
        <w:t xml:space="preserve"> và thời gian vận chuyển đến tay khách hàng.</w:t>
      </w:r>
      <w:r w:rsidRPr="00E14BFB">
        <w:rPr>
          <w:rFonts w:ascii="Arial" w:eastAsia="Times New Roman" w:hAnsi="Arial" w:cs="Arial"/>
          <w:color w:val="595552"/>
          <w:sz w:val="21"/>
          <w:szCs w:val="21"/>
        </w:rPr>
        <w:t xml:space="preserve"> </w:t>
      </w:r>
    </w:p>
    <w:p w14:paraId="678B8128" w14:textId="2499C463" w:rsidR="00D71606" w:rsidRPr="003D43D3" w:rsidRDefault="00E55857" w:rsidP="00E55857">
      <w:pPr>
        <w:shd w:val="clear" w:color="auto" w:fill="FFFFFF"/>
        <w:spacing w:line="450" w:lineRule="atLeast"/>
        <w:ind w:left="360"/>
        <w:outlineLvl w:val="2"/>
        <w:rPr>
          <w:rFonts w:ascii="Arial" w:hAnsi="Arial" w:cs="Arial"/>
          <w:b/>
          <w:bCs/>
          <w:i/>
          <w:iCs/>
          <w:color w:val="595552"/>
          <w:kern w:val="36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595552"/>
          <w:kern w:val="36"/>
          <w:sz w:val="21"/>
          <w:szCs w:val="21"/>
          <w:bdr w:val="none" w:sz="0" w:space="0" w:color="auto" w:frame="1"/>
          <w:shd w:val="clear" w:color="auto" w:fill="FFFFFF"/>
        </w:rPr>
        <w:t>Link web site :</w:t>
      </w:r>
    </w:p>
    <w:p w14:paraId="6DE6BBA9" w14:textId="77777777" w:rsidR="00D71606" w:rsidRPr="00730A4A" w:rsidRDefault="00D71606" w:rsidP="00D71606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450" w:lineRule="atLeast"/>
        <w:ind w:left="360"/>
        <w:outlineLvl w:val="0"/>
        <w:rPr>
          <w:rFonts w:ascii="OpenSansBold" w:eastAsia="Times New Roman" w:hAnsi="OpenSansBold" w:cs="Arial"/>
          <w:color w:val="C00000"/>
          <w:kern w:val="36"/>
          <w:sz w:val="30"/>
          <w:szCs w:val="30"/>
        </w:rPr>
      </w:pPr>
      <w:r w:rsidRPr="00730A4A">
        <w:rPr>
          <w:rFonts w:ascii="OpenSansBold" w:eastAsia="Times New Roman" w:hAnsi="OpenSansBold" w:cs="Arial"/>
          <w:color w:val="C00000"/>
          <w:kern w:val="36"/>
          <w:sz w:val="30"/>
          <w:szCs w:val="30"/>
        </w:rPr>
        <w:t>Sơ đồ WebSite</w:t>
      </w:r>
    </w:p>
    <w:p w14:paraId="47BA4452" w14:textId="1EC24302" w:rsidR="00D71606" w:rsidRDefault="00D71606" w:rsidP="00D71606">
      <w:r>
        <w:rPr>
          <w:noProof/>
        </w:rPr>
        <w:drawing>
          <wp:inline distT="0" distB="0" distL="0" distR="0" wp14:anchorId="5C14676C" wp14:editId="6F96CBD9">
            <wp:extent cx="5960745" cy="3703320"/>
            <wp:effectExtent l="0" t="0" r="0" b="1143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36DC3680" w14:textId="502A6BBF" w:rsidR="00D71606" w:rsidRDefault="00D71606" w:rsidP="00540B92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450" w:lineRule="atLeast"/>
        <w:ind w:left="360"/>
        <w:outlineLvl w:val="0"/>
      </w:pPr>
      <w:r w:rsidRPr="00730A4A">
        <w:rPr>
          <w:rFonts w:ascii="OpenSansBold" w:eastAsia="Times New Roman" w:hAnsi="OpenSansBold" w:cs="Arial"/>
          <w:color w:val="C00000"/>
          <w:kern w:val="36"/>
          <w:sz w:val="30"/>
          <w:szCs w:val="30"/>
        </w:rPr>
        <w:t xml:space="preserve">Phác thảo WebSite Trang chủ (Các bạn có thể sử dụng photoshop, </w:t>
      </w:r>
      <w:r>
        <w:br w:type="page"/>
      </w:r>
    </w:p>
    <w:p w14:paraId="12142A79" w14:textId="2CA4CC48" w:rsidR="00540B92" w:rsidRDefault="001946F7" w:rsidP="00540B92">
      <w:pPr>
        <w:shd w:val="clear" w:color="auto" w:fill="FFFFFF"/>
        <w:spacing w:before="100" w:beforeAutospacing="1" w:after="100" w:afterAutospacing="1" w:line="450" w:lineRule="atLeast"/>
        <w:outlineLvl w:val="0"/>
        <w:rPr>
          <w:rFonts w:ascii="OpenSansBold" w:eastAsia="Times New Roman" w:hAnsi="OpenSansBold" w:cs="Arial"/>
          <w:color w:val="C00000"/>
          <w:kern w:val="36"/>
          <w:sz w:val="30"/>
          <w:szCs w:val="30"/>
        </w:rPr>
      </w:pPr>
      <w:r w:rsidRPr="003028FA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6D2A3BB" wp14:editId="0E0B6F97">
                <wp:simplePos x="0" y="0"/>
                <wp:positionH relativeFrom="column">
                  <wp:posOffset>-1188720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10795" b="158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0F2AC1" w14:textId="3B036025" w:rsidR="003028FA" w:rsidRDefault="001946F7">
                            <w:r>
                              <w:rPr>
                                <w:rFonts w:ascii="OpenSansBold" w:eastAsia="Times New Roman" w:hAnsi="OpenSansBold" w:cs="Arial"/>
                                <w:noProof/>
                                <w:color w:val="C00000"/>
                                <w:kern w:val="36"/>
                                <w:sz w:val="30"/>
                                <w:szCs w:val="30"/>
                              </w:rPr>
                              <w:t>trang hiện giỏ hàng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6D2A3B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93.6pt;margin-top:0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">
                <v:textbox style="mso-fit-shape-to-text:t">
                  <w:txbxContent>
                    <w:p w14:paraId="590F2AC1" w14:textId="3B036025" w:rsidR="003028FA" w:rsidRDefault="001946F7">
                      <w:r>
                        <w:rPr>
                          <w:rFonts w:ascii="OpenSansBold" w:eastAsia="Times New Roman" w:hAnsi="OpenSansBold" w:cs="Arial"/>
                          <w:noProof/>
                          <w:color w:val="C00000"/>
                          <w:kern w:val="36"/>
                          <w:sz w:val="30"/>
                          <w:szCs w:val="30"/>
                        </w:rPr>
                        <w:t>trang hiện giỏ hàng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t xml:space="preserve"> </w:t>
      </w:r>
      <w:r w:rsidR="003028FA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drawing>
          <wp:inline distT="0" distB="0" distL="0" distR="0" wp14:anchorId="1A743C8E" wp14:editId="00A92078">
            <wp:extent cx="5640705" cy="2767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6F7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B8CDE63" wp14:editId="3753A15A">
                <wp:simplePos x="0" y="0"/>
                <wp:positionH relativeFrom="column">
                  <wp:posOffset>-1157605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22860" b="1143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42B589" w14:textId="786F79CF" w:rsidR="001946F7" w:rsidRDefault="001946F7">
                            <w:r>
                              <w:t>Trang chủ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8CDE63" id="_x0000_s1028" type="#_x0000_t202" style="position:absolute;margin-left:-91.15pt;margin-top:0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">
                <v:textbox style="mso-fit-shape-to-text:t">
                  <w:txbxContent>
                    <w:p w14:paraId="3B42B589" w14:textId="786F79CF" w:rsidR="001946F7" w:rsidRDefault="001946F7">
                      <w:r>
                        <w:t>Trang chủ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28FA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drawing>
          <wp:inline distT="0" distB="0" distL="0" distR="0" wp14:anchorId="6E1138C9" wp14:editId="734F416E">
            <wp:extent cx="5640705" cy="8992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89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6F7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6B4293C" wp14:editId="361CD394">
                <wp:simplePos x="0" y="0"/>
                <wp:positionH relativeFrom="column">
                  <wp:posOffset>-1142365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22860" b="1143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494438" w14:textId="3596282F" w:rsidR="001946F7" w:rsidRDefault="001946F7">
                            <w:r>
                              <w:t>Trang đăng nhập tài khoản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B4293C" id="_x0000_s1029" type="#_x0000_t202" style="position:absolute;margin-left:-89.95pt;margin-top:0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">
                <v:textbox style="mso-fit-shape-to-text:t">
                  <w:txbxContent>
                    <w:p w14:paraId="17494438" w14:textId="3596282F" w:rsidR="001946F7" w:rsidRDefault="001946F7">
                      <w:r>
                        <w:t>Trang đăng nhập tài khoản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28FA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drawing>
          <wp:inline distT="0" distB="0" distL="0" distR="0" wp14:anchorId="4F3080E8" wp14:editId="428E0EC0">
            <wp:extent cx="5640705" cy="5106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6F7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A490E24" wp14:editId="474D12E3">
                <wp:simplePos x="0" y="0"/>
                <wp:positionH relativeFrom="column">
                  <wp:posOffset>-1111885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22860" b="1143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05BE7" w14:textId="2BA50D06" w:rsidR="001946F7" w:rsidRDefault="001946F7">
                            <w:r>
                              <w:t>Trang liên hệ shop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490E24" id="_x0000_s1030" type="#_x0000_t202" style="position:absolute;margin-left:-87.55pt;margin-top:0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">
                <v:textbox style="mso-fit-shape-to-text:t">
                  <w:txbxContent>
                    <w:p w14:paraId="5C905BE7" w14:textId="2BA50D06" w:rsidR="001946F7" w:rsidRDefault="001946F7">
                      <w:r>
                        <w:t>Trang liên hệ shop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28FA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drawing>
          <wp:inline distT="0" distB="0" distL="0" distR="0" wp14:anchorId="0CB262F2" wp14:editId="5ED8AF71">
            <wp:extent cx="5640705" cy="85934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859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FA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lastRenderedPageBreak/>
        <w:drawing>
          <wp:inline distT="0" distB="0" distL="0" distR="0" wp14:anchorId="5E9D5AF2" wp14:editId="39CF7E22">
            <wp:extent cx="5640705" cy="6325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90A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493DA16D" wp14:editId="599023A1">
                <wp:simplePos x="0" y="0"/>
                <wp:positionH relativeFrom="column">
                  <wp:posOffset>-845820</wp:posOffset>
                </wp:positionH>
                <wp:positionV relativeFrom="paragraph">
                  <wp:posOffset>-632460</wp:posOffset>
                </wp:positionV>
                <wp:extent cx="2880360" cy="685800"/>
                <wp:effectExtent l="0" t="0" r="1524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EE60D9" w14:textId="50629B21" w:rsidR="000E290A" w:rsidRDefault="000E290A">
                            <w:r>
                              <w:t>Trang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DA16D" id="Text Box 11" o:spid="_x0000_s1031" type="#_x0000_t202" style="position:absolute;margin-left:-66.6pt;margin-top:-49.8pt;width:226.8pt;height:54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" fillcolor="white [3201]" strokeweight=".5pt">
                <v:textbox>
                  <w:txbxContent>
                    <w:p w14:paraId="73EE60D9" w14:textId="50629B21" w:rsidR="000E290A" w:rsidRDefault="000E290A">
                      <w:r>
                        <w:t>Trang sản phẩm</w:t>
                      </w:r>
                    </w:p>
                  </w:txbxContent>
                </v:textbox>
              </v:shape>
            </w:pict>
          </mc:Fallback>
        </mc:AlternateContent>
      </w:r>
      <w:r w:rsidR="003028FA">
        <w:rPr>
          <w:rFonts w:ascii="OpenSansBold" w:eastAsia="Times New Roman" w:hAnsi="OpenSansBold" w:cs="Arial"/>
          <w:noProof/>
          <w:color w:val="C00000"/>
          <w:kern w:val="36"/>
          <w:sz w:val="30"/>
          <w:szCs w:val="30"/>
        </w:rPr>
        <w:drawing>
          <wp:inline distT="0" distB="0" distL="0" distR="0" wp14:anchorId="1CA5981A" wp14:editId="2F4A0EED">
            <wp:extent cx="5640705" cy="5708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42FB" w14:textId="77777777" w:rsidR="00540B92" w:rsidRPr="00540B92" w:rsidRDefault="00540B92" w:rsidP="00540B92">
      <w:pPr>
        <w:shd w:val="clear" w:color="auto" w:fill="FFFFFF"/>
        <w:spacing w:before="100" w:beforeAutospacing="1" w:after="100" w:afterAutospacing="1" w:line="450" w:lineRule="atLeast"/>
        <w:outlineLvl w:val="0"/>
        <w:rPr>
          <w:rFonts w:ascii="OpenSansBold" w:eastAsia="Times New Roman" w:hAnsi="OpenSansBold" w:cs="Arial"/>
          <w:color w:val="C00000"/>
          <w:kern w:val="36"/>
          <w:sz w:val="30"/>
          <w:szCs w:val="30"/>
        </w:rPr>
      </w:pPr>
    </w:p>
    <w:p w14:paraId="76DEFEC5" w14:textId="52231D5E" w:rsidR="000A1837" w:rsidRPr="000A1837" w:rsidRDefault="000A1837" w:rsidP="000A1837"/>
    <w:sectPr w:rsidR="000A1837" w:rsidRPr="000A1837" w:rsidSect="00F50AFB">
      <w:footerReference w:type="default" r:id="rId22"/>
      <w:pgSz w:w="11907" w:h="16839" w:code="9"/>
      <w:pgMar w:top="1152" w:right="1152" w:bottom="1152" w:left="1152" w:header="576" w:footer="576" w:gutter="72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A2F17B" w14:textId="77777777" w:rsidR="002E3407" w:rsidRDefault="002E3407" w:rsidP="00C377C7">
      <w:pPr>
        <w:spacing w:after="0" w:line="240" w:lineRule="auto"/>
      </w:pPr>
      <w:r>
        <w:separator/>
      </w:r>
    </w:p>
  </w:endnote>
  <w:endnote w:type="continuationSeparator" w:id="0">
    <w:p w14:paraId="73DCA070" w14:textId="77777777" w:rsidR="002E3407" w:rsidRDefault="002E3407" w:rsidP="00C377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ans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B04FA" w14:textId="77777777" w:rsidR="00D71606" w:rsidRDefault="00D7160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2EDF0F9B" wp14:editId="3E667371">
              <wp:simplePos x="0" y="0"/>
              <wp:positionH relativeFrom="page">
                <wp:align>center</wp:align>
              </wp:positionH>
              <wp:positionV relativeFrom="paragraph">
                <wp:posOffset>30121</wp:posOffset>
              </wp:positionV>
              <wp:extent cx="2557145" cy="323850"/>
              <wp:effectExtent l="0" t="0" r="0" b="0"/>
              <wp:wrapTopAndBottom/>
              <wp:docPr id="4867" name="Rectangle 48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557145" cy="3238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>
                        <a:noFill/>
                      </a:ln>
                    </wps:spPr>
                    <wps:txbx>
                      <w:txbxContent>
                        <w:p w14:paraId="38872F11" w14:textId="77777777" w:rsidR="00D71606" w:rsidRDefault="00D71606" w:rsidP="00D71606">
                          <w:pPr>
                            <w:spacing w:line="258" w:lineRule="auto"/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i/>
                              <w:color w:val="000000"/>
                            </w:rPr>
                            <w:t>TP.HCM - 2022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EDF0F9B" id="Rectangle 4867" o:spid="_x0000_s1027" style="position:absolute;margin-left:0;margin-top:2.35pt;width:201.35pt;height:25.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" fillcolor="white [3201]" stroked="f">
              <v:textbox inset="2.53958mm,1.2694mm,2.53958mm,1.2694mm">
                <w:txbxContent>
                  <w:p w14:paraId="38872F11" w14:textId="77777777" w:rsidR="00D71606" w:rsidRDefault="00D71606" w:rsidP="00D71606">
                    <w:pPr>
                      <w:spacing w:line="258" w:lineRule="auto"/>
                      <w:jc w:val="center"/>
                      <w:textDirection w:val="btLr"/>
                    </w:pPr>
                    <w:r>
                      <w:rPr>
                        <w:b/>
                        <w:i/>
                        <w:color w:val="000000"/>
                      </w:rPr>
                      <w:t>TP.HCM - 2022</w:t>
                    </w:r>
                  </w:p>
                </w:txbxContent>
              </v:textbox>
              <w10:wrap type="topAndBottom" anchorx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15902" w14:textId="77777777" w:rsidR="00F50AFB" w:rsidRPr="00F50AFB" w:rsidRDefault="00D71606" w:rsidP="00F50AFB">
    <w:pPr>
      <w:pStyle w:val="Footer"/>
      <w:pBdr>
        <w:top w:val="dotDash" w:sz="8" w:space="1" w:color="auto"/>
      </w:pBdr>
      <w:tabs>
        <w:tab w:val="clear" w:pos="9360"/>
        <w:tab w:val="right" w:pos="8910"/>
      </w:tabs>
    </w:pPr>
    <w:r>
      <w:rPr>
        <w:i/>
      </w:rPr>
      <w:t>WEB</w:t>
    </w:r>
    <w:r w:rsidR="000A1837">
      <w:rPr>
        <w:i/>
      </w:rPr>
      <w:t>102</w:t>
    </w:r>
    <w:r w:rsidR="00F50AFB">
      <w:rPr>
        <w:i/>
      </w:rPr>
      <w:t>3</w:t>
    </w:r>
    <w:r w:rsidR="00F50AFB">
      <w:rPr>
        <w:i/>
      </w:rPr>
      <w:tab/>
    </w:r>
    <w:r w:rsidR="00F50AFB">
      <w:rPr>
        <w:i/>
      </w:rPr>
      <w:tab/>
    </w:r>
    <w:r w:rsidR="00F50AFB" w:rsidRPr="006E7908">
      <w:rPr>
        <w:i/>
      </w:rPr>
      <w:t xml:space="preserve">Trang </w:t>
    </w:r>
    <w:sdt>
      <w:sdtPr>
        <w:id w:val="156898778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F50AFB">
          <w:fldChar w:fldCharType="begin"/>
        </w:r>
        <w:r w:rsidR="00F50AFB">
          <w:instrText xml:space="preserve"> PAGE   \* MERGEFORMAT </w:instrText>
        </w:r>
        <w:r w:rsidR="00F50AFB">
          <w:fldChar w:fldCharType="separate"/>
        </w:r>
        <w:r w:rsidR="00FC2D65">
          <w:rPr>
            <w:noProof/>
          </w:rPr>
          <w:t>3</w:t>
        </w:r>
        <w:r w:rsidR="00F50AFB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15FB2" w14:textId="77777777" w:rsidR="002E3407" w:rsidRDefault="002E3407" w:rsidP="00C377C7">
      <w:pPr>
        <w:spacing w:after="0" w:line="240" w:lineRule="auto"/>
      </w:pPr>
      <w:r>
        <w:separator/>
      </w:r>
    </w:p>
  </w:footnote>
  <w:footnote w:type="continuationSeparator" w:id="0">
    <w:p w14:paraId="567C56C9" w14:textId="77777777" w:rsidR="002E3407" w:rsidRDefault="002E3407" w:rsidP="00C377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03E5CC" w14:textId="77777777" w:rsidR="00033F5E" w:rsidRDefault="00D71606" w:rsidP="00D71606">
    <w:pPr>
      <w:pBdr>
        <w:bottom w:val="dotDash" w:sz="4" w:space="1" w:color="auto"/>
      </w:pBdr>
      <w:tabs>
        <w:tab w:val="right" w:pos="10350"/>
      </w:tabs>
      <w:ind w:right="27"/>
      <w:rPr>
        <w:b/>
      </w:rPr>
    </w:pPr>
    <w:r>
      <w:rPr>
        <w:b/>
      </w:rPr>
      <w:t xml:space="preserve">MASV: </w:t>
    </w:r>
    <w:r>
      <w:rPr>
        <w:b/>
      </w:rPr>
      <w:tab/>
      <w:t xml:space="preserve">LỚP: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F28A9"/>
    <w:multiLevelType w:val="hybridMultilevel"/>
    <w:tmpl w:val="80D01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01772"/>
    <w:multiLevelType w:val="hybridMultilevel"/>
    <w:tmpl w:val="76B2E6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F54BD0"/>
    <w:multiLevelType w:val="hybridMultilevel"/>
    <w:tmpl w:val="4AB8D1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86413C"/>
    <w:multiLevelType w:val="hybridMultilevel"/>
    <w:tmpl w:val="2758D1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B23F11"/>
    <w:multiLevelType w:val="hybridMultilevel"/>
    <w:tmpl w:val="442E17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6579C0"/>
    <w:multiLevelType w:val="hybridMultilevel"/>
    <w:tmpl w:val="10B8AB6E"/>
    <w:lvl w:ilvl="0" w:tplc="96908648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C320D9"/>
    <w:multiLevelType w:val="hybridMultilevel"/>
    <w:tmpl w:val="9410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FB1B70"/>
    <w:multiLevelType w:val="hybridMultilevel"/>
    <w:tmpl w:val="8CA40C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C944FB"/>
    <w:multiLevelType w:val="hybridMultilevel"/>
    <w:tmpl w:val="701C6CA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00FF"/>
        <w:u w:val="singl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740932"/>
    <w:multiLevelType w:val="hybridMultilevel"/>
    <w:tmpl w:val="03D8D4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6"/>
  </w:num>
  <w:num w:numId="4">
    <w:abstractNumId w:val="7"/>
  </w:num>
  <w:num w:numId="5">
    <w:abstractNumId w:val="5"/>
  </w:num>
  <w:num w:numId="6">
    <w:abstractNumId w:val="3"/>
  </w:num>
  <w:num w:numId="7">
    <w:abstractNumId w:val="10"/>
  </w:num>
  <w:num w:numId="8">
    <w:abstractNumId w:val="0"/>
  </w:num>
  <w:num w:numId="9">
    <w:abstractNumId w:val="1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6F91"/>
    <w:rsid w:val="00033F5E"/>
    <w:rsid w:val="00053555"/>
    <w:rsid w:val="000A1837"/>
    <w:rsid w:val="000E290A"/>
    <w:rsid w:val="000F2D81"/>
    <w:rsid w:val="000F3581"/>
    <w:rsid w:val="00140D04"/>
    <w:rsid w:val="00193A84"/>
    <w:rsid w:val="001946F7"/>
    <w:rsid w:val="001B0C31"/>
    <w:rsid w:val="001B457D"/>
    <w:rsid w:val="001D6DC8"/>
    <w:rsid w:val="00255BE3"/>
    <w:rsid w:val="00273E1A"/>
    <w:rsid w:val="002B3183"/>
    <w:rsid w:val="002C1156"/>
    <w:rsid w:val="002D3BBE"/>
    <w:rsid w:val="002E3407"/>
    <w:rsid w:val="003028FA"/>
    <w:rsid w:val="003D43D3"/>
    <w:rsid w:val="00540B92"/>
    <w:rsid w:val="0055484F"/>
    <w:rsid w:val="00571063"/>
    <w:rsid w:val="00577C23"/>
    <w:rsid w:val="00592AB0"/>
    <w:rsid w:val="00604816"/>
    <w:rsid w:val="006D6F91"/>
    <w:rsid w:val="006E42F7"/>
    <w:rsid w:val="007138C8"/>
    <w:rsid w:val="00762DB8"/>
    <w:rsid w:val="00783A2E"/>
    <w:rsid w:val="007A216F"/>
    <w:rsid w:val="007E4CA3"/>
    <w:rsid w:val="008F37FA"/>
    <w:rsid w:val="00936855"/>
    <w:rsid w:val="0098172A"/>
    <w:rsid w:val="009B37CA"/>
    <w:rsid w:val="009D48EE"/>
    <w:rsid w:val="00A05B79"/>
    <w:rsid w:val="00A97216"/>
    <w:rsid w:val="00AA58DB"/>
    <w:rsid w:val="00B14747"/>
    <w:rsid w:val="00B1647C"/>
    <w:rsid w:val="00B826D0"/>
    <w:rsid w:val="00BC6D0C"/>
    <w:rsid w:val="00C3646F"/>
    <w:rsid w:val="00C377C7"/>
    <w:rsid w:val="00C61F30"/>
    <w:rsid w:val="00D22616"/>
    <w:rsid w:val="00D56DD0"/>
    <w:rsid w:val="00D71606"/>
    <w:rsid w:val="00D81D3D"/>
    <w:rsid w:val="00DA781B"/>
    <w:rsid w:val="00DB71FA"/>
    <w:rsid w:val="00DC68FE"/>
    <w:rsid w:val="00DD1962"/>
    <w:rsid w:val="00E16291"/>
    <w:rsid w:val="00E55857"/>
    <w:rsid w:val="00E87414"/>
    <w:rsid w:val="00F3204D"/>
    <w:rsid w:val="00F50AFB"/>
    <w:rsid w:val="00F53A1F"/>
    <w:rsid w:val="00FB0C1E"/>
    <w:rsid w:val="00FC2D65"/>
    <w:rsid w:val="00FE4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AD12F0"/>
  <w15:docId w15:val="{487B6AC2-48C7-471D-9F21-1E1740A60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7C7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62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3A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77C7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377C7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77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7C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7C7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7C7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162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16291"/>
    <w:pPr>
      <w:spacing w:before="120" w:after="120"/>
      <w:outlineLvl w:val="9"/>
    </w:pPr>
    <w:rPr>
      <w:rFonts w:ascii="Times New Roman" w:hAnsi="Times New Roman"/>
      <w:color w:val="auto"/>
      <w:sz w:val="3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56DD0"/>
    <w:pPr>
      <w:tabs>
        <w:tab w:val="right" w:leader="dot" w:pos="8820"/>
      </w:tabs>
      <w:spacing w:before="200" w:after="100"/>
      <w:ind w:left="720" w:hanging="720"/>
    </w:pPr>
    <w:rPr>
      <w:rFonts w:ascii="Tahoma" w:hAnsi="Tahoma"/>
      <w:sz w:val="22"/>
    </w:rPr>
  </w:style>
  <w:style w:type="character" w:styleId="Hyperlink">
    <w:name w:val="Hyperlink"/>
    <w:basedOn w:val="DefaultParagraphFont"/>
    <w:uiPriority w:val="99"/>
    <w:unhideWhenUsed/>
    <w:rsid w:val="00E1629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56DD0"/>
    <w:pPr>
      <w:spacing w:before="200" w:after="0"/>
      <w:ind w:left="720" w:hanging="720"/>
      <w:contextualSpacing/>
    </w:pPr>
    <w:rPr>
      <w:rFonts w:ascii="Tahoma" w:hAnsi="Tahoma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3A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87414"/>
    <w:pPr>
      <w:spacing w:after="100"/>
      <w:ind w:left="280"/>
    </w:pPr>
  </w:style>
  <w:style w:type="character" w:styleId="CommentReference">
    <w:name w:val="annotation reference"/>
    <w:basedOn w:val="DefaultParagraphFont"/>
    <w:uiPriority w:val="99"/>
    <w:semiHidden/>
    <w:unhideWhenUsed/>
    <w:rsid w:val="003028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28F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28FA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28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28FA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diagramLayout" Target="diagrams/layout1.xml"/><Relationship Id="rId17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Data" Target="diagrams/data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diagramColors" Target="diagrams/colors1.xml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%20-%20FPT%20EDUCATION\2021\_Summer\COM2034_Quan%20tri%20CSDL%20SQL%20Server\Assignment%20COM2034%20Template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1EAC1A0-F103-45E0-8A4C-425211EEB31F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43857290-4634-4A7E-976F-59944015AF6C}">
      <dgm:prSet phldrT="[Text]"/>
      <dgm:spPr/>
      <dgm:t>
        <a:bodyPr/>
        <a:lstStyle/>
        <a:p>
          <a:r>
            <a:rPr lang="en-US"/>
            <a:t>Trang chủ</a:t>
          </a:r>
        </a:p>
      </dgm:t>
    </dgm:pt>
    <dgm:pt modelId="{2141FE66-5002-4648-9C54-3D6B75EC5C49}" type="parTrans" cxnId="{FFB03392-A1EC-4426-AE13-971FC46F6275}">
      <dgm:prSet/>
      <dgm:spPr/>
      <dgm:t>
        <a:bodyPr/>
        <a:lstStyle/>
        <a:p>
          <a:endParaRPr lang="en-US"/>
        </a:p>
      </dgm:t>
    </dgm:pt>
    <dgm:pt modelId="{CD918C97-235F-4918-827C-383360DBFBC8}" type="sibTrans" cxnId="{FFB03392-A1EC-4426-AE13-971FC46F6275}">
      <dgm:prSet/>
      <dgm:spPr/>
      <dgm:t>
        <a:bodyPr/>
        <a:lstStyle/>
        <a:p>
          <a:endParaRPr lang="en-US"/>
        </a:p>
      </dgm:t>
    </dgm:pt>
    <dgm:pt modelId="{63BB7BE5-807B-47DA-BB7F-007EE37CA790}">
      <dgm:prSet phldrT="[Text]"/>
      <dgm:spPr/>
      <dgm:t>
        <a:bodyPr/>
        <a:lstStyle/>
        <a:p>
          <a:r>
            <a:rPr lang="en-US"/>
            <a:t>Giới Thiệu</a:t>
          </a:r>
        </a:p>
      </dgm:t>
    </dgm:pt>
    <dgm:pt modelId="{03973712-D2A6-4A5A-AC9C-9BE8F04ED8E7}" type="parTrans" cxnId="{97CE667A-1F2D-49BF-B669-120886263B96}">
      <dgm:prSet/>
      <dgm:spPr/>
      <dgm:t>
        <a:bodyPr/>
        <a:lstStyle/>
        <a:p>
          <a:endParaRPr lang="en-US"/>
        </a:p>
      </dgm:t>
    </dgm:pt>
    <dgm:pt modelId="{5D83ED2B-1F86-48E7-BDB0-C718E11E4BE8}" type="sibTrans" cxnId="{97CE667A-1F2D-49BF-B669-120886263B96}">
      <dgm:prSet/>
      <dgm:spPr/>
      <dgm:t>
        <a:bodyPr/>
        <a:lstStyle/>
        <a:p>
          <a:endParaRPr lang="en-US"/>
        </a:p>
      </dgm:t>
    </dgm:pt>
    <dgm:pt modelId="{49734359-F96B-4CB4-827E-6A7175B7DF71}">
      <dgm:prSet phldrT="[Text]"/>
      <dgm:spPr/>
      <dgm:t>
        <a:bodyPr/>
        <a:lstStyle/>
        <a:p>
          <a:r>
            <a:rPr lang="en-US"/>
            <a:t>Sản Phẩm</a:t>
          </a:r>
        </a:p>
      </dgm:t>
    </dgm:pt>
    <dgm:pt modelId="{33264625-BA57-4356-A5FD-B6C74E64DDEE}" type="parTrans" cxnId="{42EC4F56-D087-4AC3-9B42-7B51E05A476D}">
      <dgm:prSet/>
      <dgm:spPr/>
      <dgm:t>
        <a:bodyPr/>
        <a:lstStyle/>
        <a:p>
          <a:endParaRPr lang="en-US"/>
        </a:p>
      </dgm:t>
    </dgm:pt>
    <dgm:pt modelId="{7D586D2E-8E74-404F-8530-BA5C3D83885E}" type="sibTrans" cxnId="{42EC4F56-D087-4AC3-9B42-7B51E05A476D}">
      <dgm:prSet/>
      <dgm:spPr/>
      <dgm:t>
        <a:bodyPr/>
        <a:lstStyle/>
        <a:p>
          <a:endParaRPr lang="en-US"/>
        </a:p>
      </dgm:t>
    </dgm:pt>
    <dgm:pt modelId="{FB089139-4E07-4058-8774-0252D4FAC418}">
      <dgm:prSet phldrT="[Text]"/>
      <dgm:spPr/>
      <dgm:t>
        <a:bodyPr/>
        <a:lstStyle/>
        <a:p>
          <a:r>
            <a:rPr lang="en-US"/>
            <a:t>Tin Tức</a:t>
          </a:r>
        </a:p>
      </dgm:t>
    </dgm:pt>
    <dgm:pt modelId="{B7FE01CC-94CF-462D-962F-6006722198C6}" type="parTrans" cxnId="{542B71C9-5CC8-4CE5-8CC1-FE246A389454}">
      <dgm:prSet/>
      <dgm:spPr/>
      <dgm:t>
        <a:bodyPr/>
        <a:lstStyle/>
        <a:p>
          <a:endParaRPr lang="en-US"/>
        </a:p>
      </dgm:t>
    </dgm:pt>
    <dgm:pt modelId="{FDFA5BBD-D289-4D42-88EF-768EBA003FBA}" type="sibTrans" cxnId="{542B71C9-5CC8-4CE5-8CC1-FE246A389454}">
      <dgm:prSet/>
      <dgm:spPr/>
      <dgm:t>
        <a:bodyPr/>
        <a:lstStyle/>
        <a:p>
          <a:endParaRPr lang="en-US"/>
        </a:p>
      </dgm:t>
    </dgm:pt>
    <dgm:pt modelId="{8BD8148C-F2D6-4960-9B9E-AF661411AC92}">
      <dgm:prSet/>
      <dgm:spPr/>
      <dgm:t>
        <a:bodyPr/>
        <a:lstStyle/>
        <a:p>
          <a:r>
            <a:rPr lang="en-US"/>
            <a:t>Liên hệ</a:t>
          </a:r>
        </a:p>
      </dgm:t>
    </dgm:pt>
    <dgm:pt modelId="{7F92D98E-BC96-4A8C-B551-A619C8036C64}" type="parTrans" cxnId="{C8328AAB-CFF5-467F-ADED-392C0C4526DC}">
      <dgm:prSet/>
      <dgm:spPr/>
      <dgm:t>
        <a:bodyPr/>
        <a:lstStyle/>
        <a:p>
          <a:endParaRPr lang="en-US"/>
        </a:p>
      </dgm:t>
    </dgm:pt>
    <dgm:pt modelId="{C0BCFA0C-5164-46FE-9FDE-C9484BB0CB49}" type="sibTrans" cxnId="{C8328AAB-CFF5-467F-ADED-392C0C4526DC}">
      <dgm:prSet/>
      <dgm:spPr/>
      <dgm:t>
        <a:bodyPr/>
        <a:lstStyle/>
        <a:p>
          <a:endParaRPr lang="en-US"/>
        </a:p>
      </dgm:t>
    </dgm:pt>
    <dgm:pt modelId="{45FD9A39-B023-4836-9E77-E51835900A22}">
      <dgm:prSet/>
      <dgm:spPr/>
      <dgm:t>
        <a:bodyPr/>
        <a:lstStyle/>
        <a:p>
          <a:r>
            <a:rPr lang="en-US"/>
            <a:t>Tra cứu</a:t>
          </a:r>
        </a:p>
      </dgm:t>
    </dgm:pt>
    <dgm:pt modelId="{AF008D60-B05C-4E76-95F0-1CF13E28321A}" type="parTrans" cxnId="{E6CDB3BA-96DD-45FF-99D7-F15C6581F67F}">
      <dgm:prSet/>
      <dgm:spPr/>
      <dgm:t>
        <a:bodyPr/>
        <a:lstStyle/>
        <a:p>
          <a:endParaRPr lang="en-US"/>
        </a:p>
      </dgm:t>
    </dgm:pt>
    <dgm:pt modelId="{BE5AB3BA-ABA1-436B-AC1B-8516650ED8AA}" type="sibTrans" cxnId="{E6CDB3BA-96DD-45FF-99D7-F15C6581F67F}">
      <dgm:prSet/>
      <dgm:spPr/>
      <dgm:t>
        <a:bodyPr/>
        <a:lstStyle/>
        <a:p>
          <a:endParaRPr lang="en-US"/>
        </a:p>
      </dgm:t>
    </dgm:pt>
    <dgm:pt modelId="{5AC6D509-E77C-4143-95C1-7FAA14B9AEF5}">
      <dgm:prSet/>
      <dgm:spPr/>
      <dgm:t>
        <a:bodyPr/>
        <a:lstStyle/>
        <a:p>
          <a:r>
            <a:rPr lang="en-US"/>
            <a:t>Ống hút dương xỉ</a:t>
          </a:r>
        </a:p>
      </dgm:t>
    </dgm:pt>
    <dgm:pt modelId="{99CAC11C-8CE7-4CD2-A261-22838028AA83}" type="parTrans" cxnId="{980DBE7A-1EB4-40C8-9EE0-2606C9C2CCEA}">
      <dgm:prSet/>
      <dgm:spPr/>
      <dgm:t>
        <a:bodyPr/>
        <a:lstStyle/>
        <a:p>
          <a:endParaRPr lang="en-US"/>
        </a:p>
      </dgm:t>
    </dgm:pt>
    <dgm:pt modelId="{038D034A-DDE1-4C56-A54C-EB2BDE3DC1C8}" type="sibTrans" cxnId="{980DBE7A-1EB4-40C8-9EE0-2606C9C2CCEA}">
      <dgm:prSet/>
      <dgm:spPr/>
      <dgm:t>
        <a:bodyPr/>
        <a:lstStyle/>
        <a:p>
          <a:endParaRPr lang="en-US"/>
        </a:p>
      </dgm:t>
    </dgm:pt>
    <dgm:pt modelId="{0CD1C442-2343-4C1D-AFD5-07500D67BC40}">
      <dgm:prSet/>
      <dgm:spPr/>
      <dgm:t>
        <a:bodyPr/>
        <a:lstStyle/>
        <a:p>
          <a:r>
            <a:rPr lang="en-US"/>
            <a:t>Óng hút gạo</a:t>
          </a:r>
        </a:p>
      </dgm:t>
    </dgm:pt>
    <dgm:pt modelId="{4C738364-01F0-4666-8191-AD10599AF487}" type="parTrans" cxnId="{A1639042-3ED3-44BA-AB53-818419D49FA3}">
      <dgm:prSet/>
      <dgm:spPr/>
      <dgm:t>
        <a:bodyPr/>
        <a:lstStyle/>
        <a:p>
          <a:endParaRPr lang="en-US"/>
        </a:p>
      </dgm:t>
    </dgm:pt>
    <dgm:pt modelId="{D74E9EDA-ABF5-4BD8-B3AC-FA4E749C0B57}" type="sibTrans" cxnId="{A1639042-3ED3-44BA-AB53-818419D49FA3}">
      <dgm:prSet/>
      <dgm:spPr/>
      <dgm:t>
        <a:bodyPr/>
        <a:lstStyle/>
        <a:p>
          <a:endParaRPr lang="en-US"/>
        </a:p>
      </dgm:t>
    </dgm:pt>
    <dgm:pt modelId="{A1930F0D-A35F-4594-990F-4FC54487FD29}">
      <dgm:prSet/>
      <dgm:spPr/>
      <dgm:t>
        <a:bodyPr/>
        <a:lstStyle/>
        <a:p>
          <a:r>
            <a:rPr lang="en-US"/>
            <a:t>Ống hút cỏ</a:t>
          </a:r>
        </a:p>
      </dgm:t>
    </dgm:pt>
    <dgm:pt modelId="{99E4A4DE-B182-48D4-BD1A-4DA6D1F03584}" type="parTrans" cxnId="{D6C600B1-95DB-49AB-9326-5EC8B25CFFD2}">
      <dgm:prSet/>
      <dgm:spPr/>
      <dgm:t>
        <a:bodyPr/>
        <a:lstStyle/>
        <a:p>
          <a:endParaRPr lang="en-US"/>
        </a:p>
      </dgm:t>
    </dgm:pt>
    <dgm:pt modelId="{D579B058-B743-4886-9CB4-49E1408672F3}" type="sibTrans" cxnId="{D6C600B1-95DB-49AB-9326-5EC8B25CFFD2}">
      <dgm:prSet/>
      <dgm:spPr/>
      <dgm:t>
        <a:bodyPr/>
        <a:lstStyle/>
        <a:p>
          <a:endParaRPr lang="en-US"/>
        </a:p>
      </dgm:t>
    </dgm:pt>
    <dgm:pt modelId="{32A8739F-EAA1-4DE8-82DD-47BD9276C620}">
      <dgm:prSet/>
      <dgm:spPr/>
      <dgm:t>
        <a:bodyPr/>
        <a:lstStyle/>
        <a:p>
          <a:r>
            <a:rPr lang="en-US"/>
            <a:t>Ống hút tre</a:t>
          </a:r>
        </a:p>
      </dgm:t>
    </dgm:pt>
    <dgm:pt modelId="{ED85C52E-1ABE-42DD-987E-7A9C8DEE92AC}" type="parTrans" cxnId="{22F7AA03-FE64-4C82-B56B-F8381DFA3D8C}">
      <dgm:prSet/>
      <dgm:spPr/>
      <dgm:t>
        <a:bodyPr/>
        <a:lstStyle/>
        <a:p>
          <a:endParaRPr lang="en-US"/>
        </a:p>
      </dgm:t>
    </dgm:pt>
    <dgm:pt modelId="{6F57709C-1425-45F3-AD59-014271516D87}" type="sibTrans" cxnId="{22F7AA03-FE64-4C82-B56B-F8381DFA3D8C}">
      <dgm:prSet/>
      <dgm:spPr/>
      <dgm:t>
        <a:bodyPr/>
        <a:lstStyle/>
        <a:p>
          <a:endParaRPr lang="en-US"/>
        </a:p>
      </dgm:t>
    </dgm:pt>
    <dgm:pt modelId="{50EFAE68-E4C6-402F-8B60-285789E74158}" type="pres">
      <dgm:prSet presAssocID="{B1EAC1A0-F103-45E0-8A4C-425211EEB31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693CBBC-CB58-440A-AB37-C5D229DBD144}" type="pres">
      <dgm:prSet presAssocID="{43857290-4634-4A7E-976F-59944015AF6C}" presName="hierRoot1" presStyleCnt="0">
        <dgm:presLayoutVars>
          <dgm:hierBranch val="init"/>
        </dgm:presLayoutVars>
      </dgm:prSet>
      <dgm:spPr/>
    </dgm:pt>
    <dgm:pt modelId="{8AB8F085-736D-417A-A57F-EF41B724525A}" type="pres">
      <dgm:prSet presAssocID="{43857290-4634-4A7E-976F-59944015AF6C}" presName="rootComposite1" presStyleCnt="0"/>
      <dgm:spPr/>
    </dgm:pt>
    <dgm:pt modelId="{1CD43030-6A60-40FC-98DF-D453F91B74A6}" type="pres">
      <dgm:prSet presAssocID="{43857290-4634-4A7E-976F-59944015AF6C}" presName="rootText1" presStyleLbl="node0" presStyleIdx="0" presStyleCnt="1">
        <dgm:presLayoutVars>
          <dgm:chPref val="3"/>
        </dgm:presLayoutVars>
      </dgm:prSet>
      <dgm:spPr/>
    </dgm:pt>
    <dgm:pt modelId="{2DB83316-616C-4E1C-B0B5-F5A93F7C437B}" type="pres">
      <dgm:prSet presAssocID="{43857290-4634-4A7E-976F-59944015AF6C}" presName="rootConnector1" presStyleLbl="node1" presStyleIdx="0" presStyleCnt="0"/>
      <dgm:spPr/>
    </dgm:pt>
    <dgm:pt modelId="{B0A361B6-9A0D-4A8C-B1D6-24514702BB0C}" type="pres">
      <dgm:prSet presAssocID="{43857290-4634-4A7E-976F-59944015AF6C}" presName="hierChild2" presStyleCnt="0"/>
      <dgm:spPr/>
    </dgm:pt>
    <dgm:pt modelId="{D9967991-1049-440C-ADCA-1026BF875B14}" type="pres">
      <dgm:prSet presAssocID="{03973712-D2A6-4A5A-AC9C-9BE8F04ED8E7}" presName="Name37" presStyleLbl="parChTrans1D2" presStyleIdx="0" presStyleCnt="5"/>
      <dgm:spPr/>
    </dgm:pt>
    <dgm:pt modelId="{A9397EF9-49DA-49A2-B4BD-F737AC04D0F7}" type="pres">
      <dgm:prSet presAssocID="{63BB7BE5-807B-47DA-BB7F-007EE37CA790}" presName="hierRoot2" presStyleCnt="0">
        <dgm:presLayoutVars>
          <dgm:hierBranch val="init"/>
        </dgm:presLayoutVars>
      </dgm:prSet>
      <dgm:spPr/>
    </dgm:pt>
    <dgm:pt modelId="{CE78CD17-4D3B-4610-B0CA-E22DB3E8133B}" type="pres">
      <dgm:prSet presAssocID="{63BB7BE5-807B-47DA-BB7F-007EE37CA790}" presName="rootComposite" presStyleCnt="0"/>
      <dgm:spPr/>
    </dgm:pt>
    <dgm:pt modelId="{0D76BE7F-0654-44A0-8B1D-FE69B8FD2845}" type="pres">
      <dgm:prSet presAssocID="{63BB7BE5-807B-47DA-BB7F-007EE37CA790}" presName="rootText" presStyleLbl="node2" presStyleIdx="0" presStyleCnt="5">
        <dgm:presLayoutVars>
          <dgm:chPref val="3"/>
        </dgm:presLayoutVars>
      </dgm:prSet>
      <dgm:spPr/>
    </dgm:pt>
    <dgm:pt modelId="{B77052D6-EE54-43D5-92F4-5FFD5CDC348F}" type="pres">
      <dgm:prSet presAssocID="{63BB7BE5-807B-47DA-BB7F-007EE37CA790}" presName="rootConnector" presStyleLbl="node2" presStyleIdx="0" presStyleCnt="5"/>
      <dgm:spPr/>
    </dgm:pt>
    <dgm:pt modelId="{03CB5896-D463-4D9A-ACA7-FDE2A7B6B9B1}" type="pres">
      <dgm:prSet presAssocID="{63BB7BE5-807B-47DA-BB7F-007EE37CA790}" presName="hierChild4" presStyleCnt="0"/>
      <dgm:spPr/>
    </dgm:pt>
    <dgm:pt modelId="{482ACF2B-2813-4F1B-A800-5810CCE5253F}" type="pres">
      <dgm:prSet presAssocID="{63BB7BE5-807B-47DA-BB7F-007EE37CA790}" presName="hierChild5" presStyleCnt="0"/>
      <dgm:spPr/>
    </dgm:pt>
    <dgm:pt modelId="{90DFD523-4C11-4770-A719-9CC078497012}" type="pres">
      <dgm:prSet presAssocID="{33264625-BA57-4356-A5FD-B6C74E64DDEE}" presName="Name37" presStyleLbl="parChTrans1D2" presStyleIdx="1" presStyleCnt="5"/>
      <dgm:spPr/>
    </dgm:pt>
    <dgm:pt modelId="{9754349B-7C8C-4323-B1BB-CB7F2E3070E6}" type="pres">
      <dgm:prSet presAssocID="{49734359-F96B-4CB4-827E-6A7175B7DF71}" presName="hierRoot2" presStyleCnt="0">
        <dgm:presLayoutVars>
          <dgm:hierBranch val="init"/>
        </dgm:presLayoutVars>
      </dgm:prSet>
      <dgm:spPr/>
    </dgm:pt>
    <dgm:pt modelId="{CAB3527B-C168-4B93-984B-D779CC7E010C}" type="pres">
      <dgm:prSet presAssocID="{49734359-F96B-4CB4-827E-6A7175B7DF71}" presName="rootComposite" presStyleCnt="0"/>
      <dgm:spPr/>
    </dgm:pt>
    <dgm:pt modelId="{E5D0D7DE-AF54-4095-AD63-745B10DFA835}" type="pres">
      <dgm:prSet presAssocID="{49734359-F96B-4CB4-827E-6A7175B7DF71}" presName="rootText" presStyleLbl="node2" presStyleIdx="1" presStyleCnt="5">
        <dgm:presLayoutVars>
          <dgm:chPref val="3"/>
        </dgm:presLayoutVars>
      </dgm:prSet>
      <dgm:spPr/>
    </dgm:pt>
    <dgm:pt modelId="{3381CAAF-BD9E-49A9-A5D5-7EF2F0D63857}" type="pres">
      <dgm:prSet presAssocID="{49734359-F96B-4CB4-827E-6A7175B7DF71}" presName="rootConnector" presStyleLbl="node2" presStyleIdx="1" presStyleCnt="5"/>
      <dgm:spPr/>
    </dgm:pt>
    <dgm:pt modelId="{6A735F41-047E-4219-B76F-9B4503F13A21}" type="pres">
      <dgm:prSet presAssocID="{49734359-F96B-4CB4-827E-6A7175B7DF71}" presName="hierChild4" presStyleCnt="0"/>
      <dgm:spPr/>
    </dgm:pt>
    <dgm:pt modelId="{F119DC66-ABE7-4AC4-AE8B-8E675AFE0FF2}" type="pres">
      <dgm:prSet presAssocID="{99CAC11C-8CE7-4CD2-A261-22838028AA83}" presName="Name37" presStyleLbl="parChTrans1D3" presStyleIdx="0" presStyleCnt="4"/>
      <dgm:spPr/>
    </dgm:pt>
    <dgm:pt modelId="{0C745B99-A7BC-4796-8E6A-9C2EBB63C708}" type="pres">
      <dgm:prSet presAssocID="{5AC6D509-E77C-4143-95C1-7FAA14B9AEF5}" presName="hierRoot2" presStyleCnt="0">
        <dgm:presLayoutVars>
          <dgm:hierBranch val="init"/>
        </dgm:presLayoutVars>
      </dgm:prSet>
      <dgm:spPr/>
    </dgm:pt>
    <dgm:pt modelId="{D61E603A-7BF1-42C0-9C64-B09F58F7911E}" type="pres">
      <dgm:prSet presAssocID="{5AC6D509-E77C-4143-95C1-7FAA14B9AEF5}" presName="rootComposite" presStyleCnt="0"/>
      <dgm:spPr/>
    </dgm:pt>
    <dgm:pt modelId="{33F68521-E456-4976-A244-731239F0ED74}" type="pres">
      <dgm:prSet presAssocID="{5AC6D509-E77C-4143-95C1-7FAA14B9AEF5}" presName="rootText" presStyleLbl="node3" presStyleIdx="0" presStyleCnt="4">
        <dgm:presLayoutVars>
          <dgm:chPref val="3"/>
        </dgm:presLayoutVars>
      </dgm:prSet>
      <dgm:spPr/>
    </dgm:pt>
    <dgm:pt modelId="{BC49EE90-9FAC-450A-AE8E-704FFEA2A9C4}" type="pres">
      <dgm:prSet presAssocID="{5AC6D509-E77C-4143-95C1-7FAA14B9AEF5}" presName="rootConnector" presStyleLbl="node3" presStyleIdx="0" presStyleCnt="4"/>
      <dgm:spPr/>
    </dgm:pt>
    <dgm:pt modelId="{76256662-85D2-48FC-AFA8-AE033BDB1587}" type="pres">
      <dgm:prSet presAssocID="{5AC6D509-E77C-4143-95C1-7FAA14B9AEF5}" presName="hierChild4" presStyleCnt="0"/>
      <dgm:spPr/>
    </dgm:pt>
    <dgm:pt modelId="{1E80DD51-113A-4E3B-A5C0-CF43A55CE73E}" type="pres">
      <dgm:prSet presAssocID="{5AC6D509-E77C-4143-95C1-7FAA14B9AEF5}" presName="hierChild5" presStyleCnt="0"/>
      <dgm:spPr/>
    </dgm:pt>
    <dgm:pt modelId="{A1BC8E24-DE72-4CD8-8DCE-F28351EE394F}" type="pres">
      <dgm:prSet presAssocID="{4C738364-01F0-4666-8191-AD10599AF487}" presName="Name37" presStyleLbl="parChTrans1D3" presStyleIdx="1" presStyleCnt="4"/>
      <dgm:spPr/>
    </dgm:pt>
    <dgm:pt modelId="{A8692E17-FB0A-494E-96A4-6252A1FAD501}" type="pres">
      <dgm:prSet presAssocID="{0CD1C442-2343-4C1D-AFD5-07500D67BC40}" presName="hierRoot2" presStyleCnt="0">
        <dgm:presLayoutVars>
          <dgm:hierBranch val="init"/>
        </dgm:presLayoutVars>
      </dgm:prSet>
      <dgm:spPr/>
    </dgm:pt>
    <dgm:pt modelId="{ADF3C861-729B-4F55-BD16-896AD292783C}" type="pres">
      <dgm:prSet presAssocID="{0CD1C442-2343-4C1D-AFD5-07500D67BC40}" presName="rootComposite" presStyleCnt="0"/>
      <dgm:spPr/>
    </dgm:pt>
    <dgm:pt modelId="{0046AEA8-B85C-44D4-B3CD-E0AE8644AC0C}" type="pres">
      <dgm:prSet presAssocID="{0CD1C442-2343-4C1D-AFD5-07500D67BC40}" presName="rootText" presStyleLbl="node3" presStyleIdx="1" presStyleCnt="4">
        <dgm:presLayoutVars>
          <dgm:chPref val="3"/>
        </dgm:presLayoutVars>
      </dgm:prSet>
      <dgm:spPr/>
    </dgm:pt>
    <dgm:pt modelId="{F9739FEA-5622-4B2A-A86E-241EBE268755}" type="pres">
      <dgm:prSet presAssocID="{0CD1C442-2343-4C1D-AFD5-07500D67BC40}" presName="rootConnector" presStyleLbl="node3" presStyleIdx="1" presStyleCnt="4"/>
      <dgm:spPr/>
    </dgm:pt>
    <dgm:pt modelId="{1244BADD-DC1F-4BBC-835C-CA3AA800191B}" type="pres">
      <dgm:prSet presAssocID="{0CD1C442-2343-4C1D-AFD5-07500D67BC40}" presName="hierChild4" presStyleCnt="0"/>
      <dgm:spPr/>
    </dgm:pt>
    <dgm:pt modelId="{F4A8FB6A-DD7E-41D7-88CC-7C5D268D30EC}" type="pres">
      <dgm:prSet presAssocID="{0CD1C442-2343-4C1D-AFD5-07500D67BC40}" presName="hierChild5" presStyleCnt="0"/>
      <dgm:spPr/>
    </dgm:pt>
    <dgm:pt modelId="{E2321049-E885-4AFE-9F6B-5ABC4F2C2076}" type="pres">
      <dgm:prSet presAssocID="{ED85C52E-1ABE-42DD-987E-7A9C8DEE92AC}" presName="Name37" presStyleLbl="parChTrans1D3" presStyleIdx="2" presStyleCnt="4"/>
      <dgm:spPr/>
    </dgm:pt>
    <dgm:pt modelId="{B0DD30E2-9D35-4F36-8A64-FE1063AE04B6}" type="pres">
      <dgm:prSet presAssocID="{32A8739F-EAA1-4DE8-82DD-47BD9276C620}" presName="hierRoot2" presStyleCnt="0">
        <dgm:presLayoutVars>
          <dgm:hierBranch val="init"/>
        </dgm:presLayoutVars>
      </dgm:prSet>
      <dgm:spPr/>
    </dgm:pt>
    <dgm:pt modelId="{DC0F4781-2193-48CF-ACEC-9B99B822C3AF}" type="pres">
      <dgm:prSet presAssocID="{32A8739F-EAA1-4DE8-82DD-47BD9276C620}" presName="rootComposite" presStyleCnt="0"/>
      <dgm:spPr/>
    </dgm:pt>
    <dgm:pt modelId="{A3E433E9-38BA-4C8C-9D47-315BF4D96A1D}" type="pres">
      <dgm:prSet presAssocID="{32A8739F-EAA1-4DE8-82DD-47BD9276C620}" presName="rootText" presStyleLbl="node3" presStyleIdx="2" presStyleCnt="4">
        <dgm:presLayoutVars>
          <dgm:chPref val="3"/>
        </dgm:presLayoutVars>
      </dgm:prSet>
      <dgm:spPr/>
    </dgm:pt>
    <dgm:pt modelId="{27C962A7-A9A8-4B35-A1C5-B616660C22F0}" type="pres">
      <dgm:prSet presAssocID="{32A8739F-EAA1-4DE8-82DD-47BD9276C620}" presName="rootConnector" presStyleLbl="node3" presStyleIdx="2" presStyleCnt="4"/>
      <dgm:spPr/>
    </dgm:pt>
    <dgm:pt modelId="{B64E87F6-773C-4197-8FB2-7EA33DE27A8F}" type="pres">
      <dgm:prSet presAssocID="{32A8739F-EAA1-4DE8-82DD-47BD9276C620}" presName="hierChild4" presStyleCnt="0"/>
      <dgm:spPr/>
    </dgm:pt>
    <dgm:pt modelId="{306C9111-1509-453A-BCF1-4C550102DA7C}" type="pres">
      <dgm:prSet presAssocID="{32A8739F-EAA1-4DE8-82DD-47BD9276C620}" presName="hierChild5" presStyleCnt="0"/>
      <dgm:spPr/>
    </dgm:pt>
    <dgm:pt modelId="{33ACD0C5-DE80-4AC1-8FCC-4C3F4DC72501}" type="pres">
      <dgm:prSet presAssocID="{99E4A4DE-B182-48D4-BD1A-4DA6D1F03584}" presName="Name37" presStyleLbl="parChTrans1D3" presStyleIdx="3" presStyleCnt="4"/>
      <dgm:spPr/>
    </dgm:pt>
    <dgm:pt modelId="{42F92B9E-8239-4BC9-BB3C-CD68E321343F}" type="pres">
      <dgm:prSet presAssocID="{A1930F0D-A35F-4594-990F-4FC54487FD29}" presName="hierRoot2" presStyleCnt="0">
        <dgm:presLayoutVars>
          <dgm:hierBranch val="init"/>
        </dgm:presLayoutVars>
      </dgm:prSet>
      <dgm:spPr/>
    </dgm:pt>
    <dgm:pt modelId="{CA7517B3-963F-4F7B-AED1-A1C22660670C}" type="pres">
      <dgm:prSet presAssocID="{A1930F0D-A35F-4594-990F-4FC54487FD29}" presName="rootComposite" presStyleCnt="0"/>
      <dgm:spPr/>
    </dgm:pt>
    <dgm:pt modelId="{4ACF167F-4716-479B-A18B-696C994D435F}" type="pres">
      <dgm:prSet presAssocID="{A1930F0D-A35F-4594-990F-4FC54487FD29}" presName="rootText" presStyleLbl="node3" presStyleIdx="3" presStyleCnt="4">
        <dgm:presLayoutVars>
          <dgm:chPref val="3"/>
        </dgm:presLayoutVars>
      </dgm:prSet>
      <dgm:spPr/>
    </dgm:pt>
    <dgm:pt modelId="{4C78CF8F-C669-4D22-A849-4DB7D2135B8A}" type="pres">
      <dgm:prSet presAssocID="{A1930F0D-A35F-4594-990F-4FC54487FD29}" presName="rootConnector" presStyleLbl="node3" presStyleIdx="3" presStyleCnt="4"/>
      <dgm:spPr/>
    </dgm:pt>
    <dgm:pt modelId="{F7D63386-5924-439C-811A-6BFAFDDB62FC}" type="pres">
      <dgm:prSet presAssocID="{A1930F0D-A35F-4594-990F-4FC54487FD29}" presName="hierChild4" presStyleCnt="0"/>
      <dgm:spPr/>
    </dgm:pt>
    <dgm:pt modelId="{66B92902-5DFA-4865-9108-C32AFFF52F38}" type="pres">
      <dgm:prSet presAssocID="{A1930F0D-A35F-4594-990F-4FC54487FD29}" presName="hierChild5" presStyleCnt="0"/>
      <dgm:spPr/>
    </dgm:pt>
    <dgm:pt modelId="{C44076F3-0C4D-49AD-B04A-CA6338413509}" type="pres">
      <dgm:prSet presAssocID="{49734359-F96B-4CB4-827E-6A7175B7DF71}" presName="hierChild5" presStyleCnt="0"/>
      <dgm:spPr/>
    </dgm:pt>
    <dgm:pt modelId="{D62E0577-970D-4A3C-97DA-5E3756EFA236}" type="pres">
      <dgm:prSet presAssocID="{B7FE01CC-94CF-462D-962F-6006722198C6}" presName="Name37" presStyleLbl="parChTrans1D2" presStyleIdx="2" presStyleCnt="5"/>
      <dgm:spPr/>
    </dgm:pt>
    <dgm:pt modelId="{0BE0F48C-2426-4BAC-A6B2-CDC10A77A679}" type="pres">
      <dgm:prSet presAssocID="{FB089139-4E07-4058-8774-0252D4FAC418}" presName="hierRoot2" presStyleCnt="0">
        <dgm:presLayoutVars>
          <dgm:hierBranch val="init"/>
        </dgm:presLayoutVars>
      </dgm:prSet>
      <dgm:spPr/>
    </dgm:pt>
    <dgm:pt modelId="{075DD393-2561-4AC1-B9B8-EC7887706DCA}" type="pres">
      <dgm:prSet presAssocID="{FB089139-4E07-4058-8774-0252D4FAC418}" presName="rootComposite" presStyleCnt="0"/>
      <dgm:spPr/>
    </dgm:pt>
    <dgm:pt modelId="{25763ED4-9903-4C5A-B9FE-73FC74C06049}" type="pres">
      <dgm:prSet presAssocID="{FB089139-4E07-4058-8774-0252D4FAC418}" presName="rootText" presStyleLbl="node2" presStyleIdx="2" presStyleCnt="5">
        <dgm:presLayoutVars>
          <dgm:chPref val="3"/>
        </dgm:presLayoutVars>
      </dgm:prSet>
      <dgm:spPr/>
    </dgm:pt>
    <dgm:pt modelId="{1E50FD70-FE75-4A14-98B9-FC3549741D1D}" type="pres">
      <dgm:prSet presAssocID="{FB089139-4E07-4058-8774-0252D4FAC418}" presName="rootConnector" presStyleLbl="node2" presStyleIdx="2" presStyleCnt="5"/>
      <dgm:spPr/>
    </dgm:pt>
    <dgm:pt modelId="{8A7392FF-FCE3-4B65-BE6C-6D81E3697E2D}" type="pres">
      <dgm:prSet presAssocID="{FB089139-4E07-4058-8774-0252D4FAC418}" presName="hierChild4" presStyleCnt="0"/>
      <dgm:spPr/>
    </dgm:pt>
    <dgm:pt modelId="{1F1DCBEF-F06B-4820-ADA3-1474E553AFBD}" type="pres">
      <dgm:prSet presAssocID="{FB089139-4E07-4058-8774-0252D4FAC418}" presName="hierChild5" presStyleCnt="0"/>
      <dgm:spPr/>
    </dgm:pt>
    <dgm:pt modelId="{0A82C93F-0234-4DF1-AE38-1250E9527D7A}" type="pres">
      <dgm:prSet presAssocID="{7F92D98E-BC96-4A8C-B551-A619C8036C64}" presName="Name37" presStyleLbl="parChTrans1D2" presStyleIdx="3" presStyleCnt="5"/>
      <dgm:spPr/>
    </dgm:pt>
    <dgm:pt modelId="{D36F8C50-3ECB-4E5C-8FE9-7FC7F6FE5747}" type="pres">
      <dgm:prSet presAssocID="{8BD8148C-F2D6-4960-9B9E-AF661411AC92}" presName="hierRoot2" presStyleCnt="0">
        <dgm:presLayoutVars>
          <dgm:hierBranch val="init"/>
        </dgm:presLayoutVars>
      </dgm:prSet>
      <dgm:spPr/>
    </dgm:pt>
    <dgm:pt modelId="{18CF2567-1D1E-4C97-A4DC-4DEC3044B914}" type="pres">
      <dgm:prSet presAssocID="{8BD8148C-F2D6-4960-9B9E-AF661411AC92}" presName="rootComposite" presStyleCnt="0"/>
      <dgm:spPr/>
    </dgm:pt>
    <dgm:pt modelId="{003B4F9E-C090-40ED-8524-E21E9FDD160C}" type="pres">
      <dgm:prSet presAssocID="{8BD8148C-F2D6-4960-9B9E-AF661411AC92}" presName="rootText" presStyleLbl="node2" presStyleIdx="3" presStyleCnt="5">
        <dgm:presLayoutVars>
          <dgm:chPref val="3"/>
        </dgm:presLayoutVars>
      </dgm:prSet>
      <dgm:spPr/>
    </dgm:pt>
    <dgm:pt modelId="{1AAD91CF-3509-49E5-905B-7EBA1B9DF959}" type="pres">
      <dgm:prSet presAssocID="{8BD8148C-F2D6-4960-9B9E-AF661411AC92}" presName="rootConnector" presStyleLbl="node2" presStyleIdx="3" presStyleCnt="5"/>
      <dgm:spPr/>
    </dgm:pt>
    <dgm:pt modelId="{B4AEA540-50CC-441C-A8A4-232BC404C1C1}" type="pres">
      <dgm:prSet presAssocID="{8BD8148C-F2D6-4960-9B9E-AF661411AC92}" presName="hierChild4" presStyleCnt="0"/>
      <dgm:spPr/>
    </dgm:pt>
    <dgm:pt modelId="{23662E66-84E0-4A5E-8E2C-EB3DBB598112}" type="pres">
      <dgm:prSet presAssocID="{8BD8148C-F2D6-4960-9B9E-AF661411AC92}" presName="hierChild5" presStyleCnt="0"/>
      <dgm:spPr/>
    </dgm:pt>
    <dgm:pt modelId="{4B5859D9-107A-4544-95E1-022710BF521B}" type="pres">
      <dgm:prSet presAssocID="{AF008D60-B05C-4E76-95F0-1CF13E28321A}" presName="Name37" presStyleLbl="parChTrans1D2" presStyleIdx="4" presStyleCnt="5"/>
      <dgm:spPr/>
    </dgm:pt>
    <dgm:pt modelId="{0C6BD566-3EC9-43D3-8E06-1CD193BDBA7E}" type="pres">
      <dgm:prSet presAssocID="{45FD9A39-B023-4836-9E77-E51835900A22}" presName="hierRoot2" presStyleCnt="0">
        <dgm:presLayoutVars>
          <dgm:hierBranch val="init"/>
        </dgm:presLayoutVars>
      </dgm:prSet>
      <dgm:spPr/>
    </dgm:pt>
    <dgm:pt modelId="{E4AE2E46-8ED0-406F-8F93-971353E04AD9}" type="pres">
      <dgm:prSet presAssocID="{45FD9A39-B023-4836-9E77-E51835900A22}" presName="rootComposite" presStyleCnt="0"/>
      <dgm:spPr/>
    </dgm:pt>
    <dgm:pt modelId="{6B3C33AF-EFBB-4320-AF9E-9CD5D0048109}" type="pres">
      <dgm:prSet presAssocID="{45FD9A39-B023-4836-9E77-E51835900A22}" presName="rootText" presStyleLbl="node2" presStyleIdx="4" presStyleCnt="5">
        <dgm:presLayoutVars>
          <dgm:chPref val="3"/>
        </dgm:presLayoutVars>
      </dgm:prSet>
      <dgm:spPr/>
    </dgm:pt>
    <dgm:pt modelId="{CDB2FBB4-0155-4AC1-8806-36D3738BA845}" type="pres">
      <dgm:prSet presAssocID="{45FD9A39-B023-4836-9E77-E51835900A22}" presName="rootConnector" presStyleLbl="node2" presStyleIdx="4" presStyleCnt="5"/>
      <dgm:spPr/>
    </dgm:pt>
    <dgm:pt modelId="{5FDBC1D6-63A5-4C41-BCAD-BC37D90171C0}" type="pres">
      <dgm:prSet presAssocID="{45FD9A39-B023-4836-9E77-E51835900A22}" presName="hierChild4" presStyleCnt="0"/>
      <dgm:spPr/>
    </dgm:pt>
    <dgm:pt modelId="{BF9515AE-A1A8-4F33-AAAF-FC35F55F3812}" type="pres">
      <dgm:prSet presAssocID="{45FD9A39-B023-4836-9E77-E51835900A22}" presName="hierChild5" presStyleCnt="0"/>
      <dgm:spPr/>
    </dgm:pt>
    <dgm:pt modelId="{4334CC06-36D8-48BA-B4D3-D20251E51E8B}" type="pres">
      <dgm:prSet presAssocID="{43857290-4634-4A7E-976F-59944015AF6C}" presName="hierChild3" presStyleCnt="0"/>
      <dgm:spPr/>
    </dgm:pt>
  </dgm:ptLst>
  <dgm:cxnLst>
    <dgm:cxn modelId="{22F7AA03-FE64-4C82-B56B-F8381DFA3D8C}" srcId="{49734359-F96B-4CB4-827E-6A7175B7DF71}" destId="{32A8739F-EAA1-4DE8-82DD-47BD9276C620}" srcOrd="2" destOrd="0" parTransId="{ED85C52E-1ABE-42DD-987E-7A9C8DEE92AC}" sibTransId="{6F57709C-1425-45F3-AD59-014271516D87}"/>
    <dgm:cxn modelId="{6A96F103-6E2A-4BE9-9F21-8326614D7B6B}" type="presOf" srcId="{7F92D98E-BC96-4A8C-B551-A619C8036C64}" destId="{0A82C93F-0234-4DF1-AE38-1250E9527D7A}" srcOrd="0" destOrd="0" presId="urn:microsoft.com/office/officeart/2005/8/layout/orgChart1"/>
    <dgm:cxn modelId="{CF8E0315-3991-4DBF-BE74-D13A00847A24}" type="presOf" srcId="{43857290-4634-4A7E-976F-59944015AF6C}" destId="{2DB83316-616C-4E1C-B0B5-F5A93F7C437B}" srcOrd="1" destOrd="0" presId="urn:microsoft.com/office/officeart/2005/8/layout/orgChart1"/>
    <dgm:cxn modelId="{301DF016-662D-4751-B806-23B7B942AF92}" type="presOf" srcId="{5AC6D509-E77C-4143-95C1-7FAA14B9AEF5}" destId="{33F68521-E456-4976-A244-731239F0ED74}" srcOrd="0" destOrd="0" presId="urn:microsoft.com/office/officeart/2005/8/layout/orgChart1"/>
    <dgm:cxn modelId="{ADA3CD20-17A7-41F4-B63A-04F667D1F80D}" type="presOf" srcId="{8BD8148C-F2D6-4960-9B9E-AF661411AC92}" destId="{003B4F9E-C090-40ED-8524-E21E9FDD160C}" srcOrd="0" destOrd="0" presId="urn:microsoft.com/office/officeart/2005/8/layout/orgChart1"/>
    <dgm:cxn modelId="{CA83B823-7E0D-4F4E-BBE8-281DAC5B3962}" type="presOf" srcId="{03973712-D2A6-4A5A-AC9C-9BE8F04ED8E7}" destId="{D9967991-1049-440C-ADCA-1026BF875B14}" srcOrd="0" destOrd="0" presId="urn:microsoft.com/office/officeart/2005/8/layout/orgChart1"/>
    <dgm:cxn modelId="{B2591C36-480D-4B9C-A458-60E5D7ECA5DF}" type="presOf" srcId="{32A8739F-EAA1-4DE8-82DD-47BD9276C620}" destId="{27C962A7-A9A8-4B35-A1C5-B616660C22F0}" srcOrd="1" destOrd="0" presId="urn:microsoft.com/office/officeart/2005/8/layout/orgChart1"/>
    <dgm:cxn modelId="{A41C5A3F-C384-4F58-AE62-D1CF01165827}" type="presOf" srcId="{B7FE01CC-94CF-462D-962F-6006722198C6}" destId="{D62E0577-970D-4A3C-97DA-5E3756EFA236}" srcOrd="0" destOrd="0" presId="urn:microsoft.com/office/officeart/2005/8/layout/orgChart1"/>
    <dgm:cxn modelId="{6085AC5F-CCDD-4B5B-A2D8-CB05EA50A3CF}" type="presOf" srcId="{AF008D60-B05C-4E76-95F0-1CF13E28321A}" destId="{4B5859D9-107A-4544-95E1-022710BF521B}" srcOrd="0" destOrd="0" presId="urn:microsoft.com/office/officeart/2005/8/layout/orgChart1"/>
    <dgm:cxn modelId="{A1639042-3ED3-44BA-AB53-818419D49FA3}" srcId="{49734359-F96B-4CB4-827E-6A7175B7DF71}" destId="{0CD1C442-2343-4C1D-AFD5-07500D67BC40}" srcOrd="1" destOrd="0" parTransId="{4C738364-01F0-4666-8191-AD10599AF487}" sibTransId="{D74E9EDA-ABF5-4BD8-B3AC-FA4E749C0B57}"/>
    <dgm:cxn modelId="{51489B62-F7D1-4411-8646-BDF4759A89F5}" type="presOf" srcId="{33264625-BA57-4356-A5FD-B6C74E64DDEE}" destId="{90DFD523-4C11-4770-A719-9CC078497012}" srcOrd="0" destOrd="0" presId="urn:microsoft.com/office/officeart/2005/8/layout/orgChart1"/>
    <dgm:cxn modelId="{C5F33564-6AFA-4590-91C6-28587019F1E7}" type="presOf" srcId="{0CD1C442-2343-4C1D-AFD5-07500D67BC40}" destId="{0046AEA8-B85C-44D4-B3CD-E0AE8644AC0C}" srcOrd="0" destOrd="0" presId="urn:microsoft.com/office/officeart/2005/8/layout/orgChart1"/>
    <dgm:cxn modelId="{083C6E4E-8C73-4863-A296-F07593B0AC98}" type="presOf" srcId="{45FD9A39-B023-4836-9E77-E51835900A22}" destId="{6B3C33AF-EFBB-4320-AF9E-9CD5D0048109}" srcOrd="0" destOrd="0" presId="urn:microsoft.com/office/officeart/2005/8/layout/orgChart1"/>
    <dgm:cxn modelId="{1EFE1055-CD60-4229-9A70-0C71A2463B39}" type="presOf" srcId="{43857290-4634-4A7E-976F-59944015AF6C}" destId="{1CD43030-6A60-40FC-98DF-D453F91B74A6}" srcOrd="0" destOrd="0" presId="urn:microsoft.com/office/officeart/2005/8/layout/orgChart1"/>
    <dgm:cxn modelId="{42EC4F56-D087-4AC3-9B42-7B51E05A476D}" srcId="{43857290-4634-4A7E-976F-59944015AF6C}" destId="{49734359-F96B-4CB4-827E-6A7175B7DF71}" srcOrd="1" destOrd="0" parTransId="{33264625-BA57-4356-A5FD-B6C74E64DDEE}" sibTransId="{7D586D2E-8E74-404F-8530-BA5C3D83885E}"/>
    <dgm:cxn modelId="{97CE667A-1F2D-49BF-B669-120886263B96}" srcId="{43857290-4634-4A7E-976F-59944015AF6C}" destId="{63BB7BE5-807B-47DA-BB7F-007EE37CA790}" srcOrd="0" destOrd="0" parTransId="{03973712-D2A6-4A5A-AC9C-9BE8F04ED8E7}" sibTransId="{5D83ED2B-1F86-48E7-BDB0-C718E11E4BE8}"/>
    <dgm:cxn modelId="{1E50887A-F2F8-45E4-A346-F11A80BC2923}" type="presOf" srcId="{FB089139-4E07-4058-8774-0252D4FAC418}" destId="{25763ED4-9903-4C5A-B9FE-73FC74C06049}" srcOrd="0" destOrd="0" presId="urn:microsoft.com/office/officeart/2005/8/layout/orgChart1"/>
    <dgm:cxn modelId="{980DBE7A-1EB4-40C8-9EE0-2606C9C2CCEA}" srcId="{49734359-F96B-4CB4-827E-6A7175B7DF71}" destId="{5AC6D509-E77C-4143-95C1-7FAA14B9AEF5}" srcOrd="0" destOrd="0" parTransId="{99CAC11C-8CE7-4CD2-A261-22838028AA83}" sibTransId="{038D034A-DDE1-4C56-A54C-EB2BDE3DC1C8}"/>
    <dgm:cxn modelId="{76019D80-F7FA-4A67-8F65-53E3B63EA782}" type="presOf" srcId="{B1EAC1A0-F103-45E0-8A4C-425211EEB31F}" destId="{50EFAE68-E4C6-402F-8B60-285789E74158}" srcOrd="0" destOrd="0" presId="urn:microsoft.com/office/officeart/2005/8/layout/orgChart1"/>
    <dgm:cxn modelId="{11D03485-0DEF-44D4-8CBF-74EC4FBBE72E}" type="presOf" srcId="{99CAC11C-8CE7-4CD2-A261-22838028AA83}" destId="{F119DC66-ABE7-4AC4-AE8B-8E675AFE0FF2}" srcOrd="0" destOrd="0" presId="urn:microsoft.com/office/officeart/2005/8/layout/orgChart1"/>
    <dgm:cxn modelId="{A85D6D88-E5E8-4C02-A37C-7D3C0E372CE1}" type="presOf" srcId="{ED85C52E-1ABE-42DD-987E-7A9C8DEE92AC}" destId="{E2321049-E885-4AFE-9F6B-5ABC4F2C2076}" srcOrd="0" destOrd="0" presId="urn:microsoft.com/office/officeart/2005/8/layout/orgChart1"/>
    <dgm:cxn modelId="{20A64C8E-C2CD-4CE2-AFC5-1B195E4A6521}" type="presOf" srcId="{8BD8148C-F2D6-4960-9B9E-AF661411AC92}" destId="{1AAD91CF-3509-49E5-905B-7EBA1B9DF959}" srcOrd="1" destOrd="0" presId="urn:microsoft.com/office/officeart/2005/8/layout/orgChart1"/>
    <dgm:cxn modelId="{FFB03392-A1EC-4426-AE13-971FC46F6275}" srcId="{B1EAC1A0-F103-45E0-8A4C-425211EEB31F}" destId="{43857290-4634-4A7E-976F-59944015AF6C}" srcOrd="0" destOrd="0" parTransId="{2141FE66-5002-4648-9C54-3D6B75EC5C49}" sibTransId="{CD918C97-235F-4918-827C-383360DBFBC8}"/>
    <dgm:cxn modelId="{FA7D0994-C99D-4714-9D11-4BEAA7AB83CE}" type="presOf" srcId="{A1930F0D-A35F-4594-990F-4FC54487FD29}" destId="{4ACF167F-4716-479B-A18B-696C994D435F}" srcOrd="0" destOrd="0" presId="urn:microsoft.com/office/officeart/2005/8/layout/orgChart1"/>
    <dgm:cxn modelId="{C8328AAB-CFF5-467F-ADED-392C0C4526DC}" srcId="{43857290-4634-4A7E-976F-59944015AF6C}" destId="{8BD8148C-F2D6-4960-9B9E-AF661411AC92}" srcOrd="3" destOrd="0" parTransId="{7F92D98E-BC96-4A8C-B551-A619C8036C64}" sibTransId="{C0BCFA0C-5164-46FE-9FDE-C9484BB0CB49}"/>
    <dgm:cxn modelId="{ED2ABBAC-5357-4BAC-B0AD-CC00F4387A23}" type="presOf" srcId="{99E4A4DE-B182-48D4-BD1A-4DA6D1F03584}" destId="{33ACD0C5-DE80-4AC1-8FCC-4C3F4DC72501}" srcOrd="0" destOrd="0" presId="urn:microsoft.com/office/officeart/2005/8/layout/orgChart1"/>
    <dgm:cxn modelId="{06797FAE-0C72-4B6B-B9D3-D1ED10B22306}" type="presOf" srcId="{63BB7BE5-807B-47DA-BB7F-007EE37CA790}" destId="{B77052D6-EE54-43D5-92F4-5FFD5CDC348F}" srcOrd="1" destOrd="0" presId="urn:microsoft.com/office/officeart/2005/8/layout/orgChart1"/>
    <dgm:cxn modelId="{D6C600B1-95DB-49AB-9326-5EC8B25CFFD2}" srcId="{49734359-F96B-4CB4-827E-6A7175B7DF71}" destId="{A1930F0D-A35F-4594-990F-4FC54487FD29}" srcOrd="3" destOrd="0" parTransId="{99E4A4DE-B182-48D4-BD1A-4DA6D1F03584}" sibTransId="{D579B058-B743-4886-9CB4-49E1408672F3}"/>
    <dgm:cxn modelId="{FC3D30B7-A6E8-4C7B-92B4-51169368A812}" type="presOf" srcId="{A1930F0D-A35F-4594-990F-4FC54487FD29}" destId="{4C78CF8F-C669-4D22-A849-4DB7D2135B8A}" srcOrd="1" destOrd="0" presId="urn:microsoft.com/office/officeart/2005/8/layout/orgChart1"/>
    <dgm:cxn modelId="{12B991B7-4BD0-40BF-B024-080FB7F97D0F}" type="presOf" srcId="{4C738364-01F0-4666-8191-AD10599AF487}" destId="{A1BC8E24-DE72-4CD8-8DCE-F28351EE394F}" srcOrd="0" destOrd="0" presId="urn:microsoft.com/office/officeart/2005/8/layout/orgChart1"/>
    <dgm:cxn modelId="{E6CDB3BA-96DD-45FF-99D7-F15C6581F67F}" srcId="{43857290-4634-4A7E-976F-59944015AF6C}" destId="{45FD9A39-B023-4836-9E77-E51835900A22}" srcOrd="4" destOrd="0" parTransId="{AF008D60-B05C-4E76-95F0-1CF13E28321A}" sibTransId="{BE5AB3BA-ABA1-436B-AC1B-8516650ED8AA}"/>
    <dgm:cxn modelId="{542B71C9-5CC8-4CE5-8CC1-FE246A389454}" srcId="{43857290-4634-4A7E-976F-59944015AF6C}" destId="{FB089139-4E07-4058-8774-0252D4FAC418}" srcOrd="2" destOrd="0" parTransId="{B7FE01CC-94CF-462D-962F-6006722198C6}" sibTransId="{FDFA5BBD-D289-4D42-88EF-768EBA003FBA}"/>
    <dgm:cxn modelId="{C2F815CE-8594-4D65-A8F1-872B104B72D7}" type="presOf" srcId="{49734359-F96B-4CB4-827E-6A7175B7DF71}" destId="{3381CAAF-BD9E-49A9-A5D5-7EF2F0D63857}" srcOrd="1" destOrd="0" presId="urn:microsoft.com/office/officeart/2005/8/layout/orgChart1"/>
    <dgm:cxn modelId="{E997AAD4-E414-4AD2-81B1-4D1AD7877B3A}" type="presOf" srcId="{FB089139-4E07-4058-8774-0252D4FAC418}" destId="{1E50FD70-FE75-4A14-98B9-FC3549741D1D}" srcOrd="1" destOrd="0" presId="urn:microsoft.com/office/officeart/2005/8/layout/orgChart1"/>
    <dgm:cxn modelId="{ED0D6CD5-2389-4277-B9E0-3EA91E69C165}" type="presOf" srcId="{49734359-F96B-4CB4-827E-6A7175B7DF71}" destId="{E5D0D7DE-AF54-4095-AD63-745B10DFA835}" srcOrd="0" destOrd="0" presId="urn:microsoft.com/office/officeart/2005/8/layout/orgChart1"/>
    <dgm:cxn modelId="{4EBE93DE-7C97-4750-A8A9-B24ED38DFCDF}" type="presOf" srcId="{5AC6D509-E77C-4143-95C1-7FAA14B9AEF5}" destId="{BC49EE90-9FAC-450A-AE8E-704FFEA2A9C4}" srcOrd="1" destOrd="0" presId="urn:microsoft.com/office/officeart/2005/8/layout/orgChart1"/>
    <dgm:cxn modelId="{447390E6-0177-40B3-ADAD-37F4AE971349}" type="presOf" srcId="{0CD1C442-2343-4C1D-AFD5-07500D67BC40}" destId="{F9739FEA-5622-4B2A-A86E-241EBE268755}" srcOrd="1" destOrd="0" presId="urn:microsoft.com/office/officeart/2005/8/layout/orgChart1"/>
    <dgm:cxn modelId="{395D92EC-82AE-45D9-B25F-F477A4E4B33E}" type="presOf" srcId="{45FD9A39-B023-4836-9E77-E51835900A22}" destId="{CDB2FBB4-0155-4AC1-8806-36D3738BA845}" srcOrd="1" destOrd="0" presId="urn:microsoft.com/office/officeart/2005/8/layout/orgChart1"/>
    <dgm:cxn modelId="{A4D318EF-9470-4761-BD25-912EA86BB1F9}" type="presOf" srcId="{32A8739F-EAA1-4DE8-82DD-47BD9276C620}" destId="{A3E433E9-38BA-4C8C-9D47-315BF4D96A1D}" srcOrd="0" destOrd="0" presId="urn:microsoft.com/office/officeart/2005/8/layout/orgChart1"/>
    <dgm:cxn modelId="{8071DCF4-C837-4AD6-A1F8-BE94DCF05A56}" type="presOf" srcId="{63BB7BE5-807B-47DA-BB7F-007EE37CA790}" destId="{0D76BE7F-0654-44A0-8B1D-FE69B8FD2845}" srcOrd="0" destOrd="0" presId="urn:microsoft.com/office/officeart/2005/8/layout/orgChart1"/>
    <dgm:cxn modelId="{5784D554-0DB9-4A6D-8AF4-6940E8E107F0}" type="presParOf" srcId="{50EFAE68-E4C6-402F-8B60-285789E74158}" destId="{8693CBBC-CB58-440A-AB37-C5D229DBD144}" srcOrd="0" destOrd="0" presId="urn:microsoft.com/office/officeart/2005/8/layout/orgChart1"/>
    <dgm:cxn modelId="{4BA08FF8-D513-488D-B705-850E00D60632}" type="presParOf" srcId="{8693CBBC-CB58-440A-AB37-C5D229DBD144}" destId="{8AB8F085-736D-417A-A57F-EF41B724525A}" srcOrd="0" destOrd="0" presId="urn:microsoft.com/office/officeart/2005/8/layout/orgChart1"/>
    <dgm:cxn modelId="{C70119BD-75C7-4FA2-9494-98652E5793E9}" type="presParOf" srcId="{8AB8F085-736D-417A-A57F-EF41B724525A}" destId="{1CD43030-6A60-40FC-98DF-D453F91B74A6}" srcOrd="0" destOrd="0" presId="urn:microsoft.com/office/officeart/2005/8/layout/orgChart1"/>
    <dgm:cxn modelId="{EE3968F7-C5A3-4613-8010-B02143057268}" type="presParOf" srcId="{8AB8F085-736D-417A-A57F-EF41B724525A}" destId="{2DB83316-616C-4E1C-B0B5-F5A93F7C437B}" srcOrd="1" destOrd="0" presId="urn:microsoft.com/office/officeart/2005/8/layout/orgChart1"/>
    <dgm:cxn modelId="{AA613954-ABA7-4541-85B7-8F6D00DFA850}" type="presParOf" srcId="{8693CBBC-CB58-440A-AB37-C5D229DBD144}" destId="{B0A361B6-9A0D-4A8C-B1D6-24514702BB0C}" srcOrd="1" destOrd="0" presId="urn:microsoft.com/office/officeart/2005/8/layout/orgChart1"/>
    <dgm:cxn modelId="{2CFC0AD2-FFBB-4771-9BA1-E5CAA42CFE36}" type="presParOf" srcId="{B0A361B6-9A0D-4A8C-B1D6-24514702BB0C}" destId="{D9967991-1049-440C-ADCA-1026BF875B14}" srcOrd="0" destOrd="0" presId="urn:microsoft.com/office/officeart/2005/8/layout/orgChart1"/>
    <dgm:cxn modelId="{AEAB2578-22F0-4E9E-83A5-3202FD38E308}" type="presParOf" srcId="{B0A361B6-9A0D-4A8C-B1D6-24514702BB0C}" destId="{A9397EF9-49DA-49A2-B4BD-F737AC04D0F7}" srcOrd="1" destOrd="0" presId="urn:microsoft.com/office/officeart/2005/8/layout/orgChart1"/>
    <dgm:cxn modelId="{3FCA671D-2AFE-43EC-813F-1DE9ECD65B2B}" type="presParOf" srcId="{A9397EF9-49DA-49A2-B4BD-F737AC04D0F7}" destId="{CE78CD17-4D3B-4610-B0CA-E22DB3E8133B}" srcOrd="0" destOrd="0" presId="urn:microsoft.com/office/officeart/2005/8/layout/orgChart1"/>
    <dgm:cxn modelId="{EA777EFD-6A55-4646-AD91-C1E3E00F1E35}" type="presParOf" srcId="{CE78CD17-4D3B-4610-B0CA-E22DB3E8133B}" destId="{0D76BE7F-0654-44A0-8B1D-FE69B8FD2845}" srcOrd="0" destOrd="0" presId="urn:microsoft.com/office/officeart/2005/8/layout/orgChart1"/>
    <dgm:cxn modelId="{7FBAC3ED-2A01-4AA1-BCA4-8D92E37173E5}" type="presParOf" srcId="{CE78CD17-4D3B-4610-B0CA-E22DB3E8133B}" destId="{B77052D6-EE54-43D5-92F4-5FFD5CDC348F}" srcOrd="1" destOrd="0" presId="urn:microsoft.com/office/officeart/2005/8/layout/orgChart1"/>
    <dgm:cxn modelId="{2DE36F4F-630F-434D-A22E-3C6401B9E288}" type="presParOf" srcId="{A9397EF9-49DA-49A2-B4BD-F737AC04D0F7}" destId="{03CB5896-D463-4D9A-ACA7-FDE2A7B6B9B1}" srcOrd="1" destOrd="0" presId="urn:microsoft.com/office/officeart/2005/8/layout/orgChart1"/>
    <dgm:cxn modelId="{C7A432BF-7FFE-467E-8ADC-70821E3B82FF}" type="presParOf" srcId="{A9397EF9-49DA-49A2-B4BD-F737AC04D0F7}" destId="{482ACF2B-2813-4F1B-A800-5810CCE5253F}" srcOrd="2" destOrd="0" presId="urn:microsoft.com/office/officeart/2005/8/layout/orgChart1"/>
    <dgm:cxn modelId="{8A70F380-3122-4F31-9CE3-4E2CC30DB35B}" type="presParOf" srcId="{B0A361B6-9A0D-4A8C-B1D6-24514702BB0C}" destId="{90DFD523-4C11-4770-A719-9CC078497012}" srcOrd="2" destOrd="0" presId="urn:microsoft.com/office/officeart/2005/8/layout/orgChart1"/>
    <dgm:cxn modelId="{970F3347-21C7-4724-B6F8-046031B67C31}" type="presParOf" srcId="{B0A361B6-9A0D-4A8C-B1D6-24514702BB0C}" destId="{9754349B-7C8C-4323-B1BB-CB7F2E3070E6}" srcOrd="3" destOrd="0" presId="urn:microsoft.com/office/officeart/2005/8/layout/orgChart1"/>
    <dgm:cxn modelId="{CAA993F0-D8FC-46A5-9F1A-CE72FA800DB1}" type="presParOf" srcId="{9754349B-7C8C-4323-B1BB-CB7F2E3070E6}" destId="{CAB3527B-C168-4B93-984B-D779CC7E010C}" srcOrd="0" destOrd="0" presId="urn:microsoft.com/office/officeart/2005/8/layout/orgChart1"/>
    <dgm:cxn modelId="{DB7C62F1-7A62-4171-A0CC-9CE9AC81536F}" type="presParOf" srcId="{CAB3527B-C168-4B93-984B-D779CC7E010C}" destId="{E5D0D7DE-AF54-4095-AD63-745B10DFA835}" srcOrd="0" destOrd="0" presId="urn:microsoft.com/office/officeart/2005/8/layout/orgChart1"/>
    <dgm:cxn modelId="{AFB9950B-42F4-4D33-B176-FFE63EDEF2BB}" type="presParOf" srcId="{CAB3527B-C168-4B93-984B-D779CC7E010C}" destId="{3381CAAF-BD9E-49A9-A5D5-7EF2F0D63857}" srcOrd="1" destOrd="0" presId="urn:microsoft.com/office/officeart/2005/8/layout/orgChart1"/>
    <dgm:cxn modelId="{C0F80513-DDC3-4D9F-BF29-8A6760E34D03}" type="presParOf" srcId="{9754349B-7C8C-4323-B1BB-CB7F2E3070E6}" destId="{6A735F41-047E-4219-B76F-9B4503F13A21}" srcOrd="1" destOrd="0" presId="urn:microsoft.com/office/officeart/2005/8/layout/orgChart1"/>
    <dgm:cxn modelId="{9DE94075-E3B4-43F4-9789-1C954CA4036E}" type="presParOf" srcId="{6A735F41-047E-4219-B76F-9B4503F13A21}" destId="{F119DC66-ABE7-4AC4-AE8B-8E675AFE0FF2}" srcOrd="0" destOrd="0" presId="urn:microsoft.com/office/officeart/2005/8/layout/orgChart1"/>
    <dgm:cxn modelId="{836E58B2-CCB8-4109-A8B0-649EC050C8AD}" type="presParOf" srcId="{6A735F41-047E-4219-B76F-9B4503F13A21}" destId="{0C745B99-A7BC-4796-8E6A-9C2EBB63C708}" srcOrd="1" destOrd="0" presId="urn:microsoft.com/office/officeart/2005/8/layout/orgChart1"/>
    <dgm:cxn modelId="{5BAD0D39-BDE7-4F83-84DE-5DD6CA2A9A41}" type="presParOf" srcId="{0C745B99-A7BC-4796-8E6A-9C2EBB63C708}" destId="{D61E603A-7BF1-42C0-9C64-B09F58F7911E}" srcOrd="0" destOrd="0" presId="urn:microsoft.com/office/officeart/2005/8/layout/orgChart1"/>
    <dgm:cxn modelId="{A43DC2C6-7D7B-4908-A713-AA3F59599A46}" type="presParOf" srcId="{D61E603A-7BF1-42C0-9C64-B09F58F7911E}" destId="{33F68521-E456-4976-A244-731239F0ED74}" srcOrd="0" destOrd="0" presId="urn:microsoft.com/office/officeart/2005/8/layout/orgChart1"/>
    <dgm:cxn modelId="{31FDC123-62FB-4D4D-B50D-00EAAFE99688}" type="presParOf" srcId="{D61E603A-7BF1-42C0-9C64-B09F58F7911E}" destId="{BC49EE90-9FAC-450A-AE8E-704FFEA2A9C4}" srcOrd="1" destOrd="0" presId="urn:microsoft.com/office/officeart/2005/8/layout/orgChart1"/>
    <dgm:cxn modelId="{58A50627-284C-402A-B575-43842153166D}" type="presParOf" srcId="{0C745B99-A7BC-4796-8E6A-9C2EBB63C708}" destId="{76256662-85D2-48FC-AFA8-AE033BDB1587}" srcOrd="1" destOrd="0" presId="urn:microsoft.com/office/officeart/2005/8/layout/orgChart1"/>
    <dgm:cxn modelId="{B4D67D55-4188-489E-A3E8-519B690E0E67}" type="presParOf" srcId="{0C745B99-A7BC-4796-8E6A-9C2EBB63C708}" destId="{1E80DD51-113A-4E3B-A5C0-CF43A55CE73E}" srcOrd="2" destOrd="0" presId="urn:microsoft.com/office/officeart/2005/8/layout/orgChart1"/>
    <dgm:cxn modelId="{99DA4536-A244-4372-A53D-015FCFF0A878}" type="presParOf" srcId="{6A735F41-047E-4219-B76F-9B4503F13A21}" destId="{A1BC8E24-DE72-4CD8-8DCE-F28351EE394F}" srcOrd="2" destOrd="0" presId="urn:microsoft.com/office/officeart/2005/8/layout/orgChart1"/>
    <dgm:cxn modelId="{236E9896-FAB7-4FEE-B78D-A0BD925959EE}" type="presParOf" srcId="{6A735F41-047E-4219-B76F-9B4503F13A21}" destId="{A8692E17-FB0A-494E-96A4-6252A1FAD501}" srcOrd="3" destOrd="0" presId="urn:microsoft.com/office/officeart/2005/8/layout/orgChart1"/>
    <dgm:cxn modelId="{C07DA985-4052-487C-B95B-D755B2E0AFDD}" type="presParOf" srcId="{A8692E17-FB0A-494E-96A4-6252A1FAD501}" destId="{ADF3C861-729B-4F55-BD16-896AD292783C}" srcOrd="0" destOrd="0" presId="urn:microsoft.com/office/officeart/2005/8/layout/orgChart1"/>
    <dgm:cxn modelId="{AB931AA2-575E-488E-B65C-BCA1291CE525}" type="presParOf" srcId="{ADF3C861-729B-4F55-BD16-896AD292783C}" destId="{0046AEA8-B85C-44D4-B3CD-E0AE8644AC0C}" srcOrd="0" destOrd="0" presId="urn:microsoft.com/office/officeart/2005/8/layout/orgChart1"/>
    <dgm:cxn modelId="{1727E889-9ADF-4492-8F62-419BDDDAF7DA}" type="presParOf" srcId="{ADF3C861-729B-4F55-BD16-896AD292783C}" destId="{F9739FEA-5622-4B2A-A86E-241EBE268755}" srcOrd="1" destOrd="0" presId="urn:microsoft.com/office/officeart/2005/8/layout/orgChart1"/>
    <dgm:cxn modelId="{A279AADD-0AB5-46BA-A5D7-05F9FDD7F5E4}" type="presParOf" srcId="{A8692E17-FB0A-494E-96A4-6252A1FAD501}" destId="{1244BADD-DC1F-4BBC-835C-CA3AA800191B}" srcOrd="1" destOrd="0" presId="urn:microsoft.com/office/officeart/2005/8/layout/orgChart1"/>
    <dgm:cxn modelId="{0F4DA79B-0631-4FE4-B6FE-38FB01F647BB}" type="presParOf" srcId="{A8692E17-FB0A-494E-96A4-6252A1FAD501}" destId="{F4A8FB6A-DD7E-41D7-88CC-7C5D268D30EC}" srcOrd="2" destOrd="0" presId="urn:microsoft.com/office/officeart/2005/8/layout/orgChart1"/>
    <dgm:cxn modelId="{A3F349D1-9538-4650-BFFD-3B6AEDB085C3}" type="presParOf" srcId="{6A735F41-047E-4219-B76F-9B4503F13A21}" destId="{E2321049-E885-4AFE-9F6B-5ABC4F2C2076}" srcOrd="4" destOrd="0" presId="urn:microsoft.com/office/officeart/2005/8/layout/orgChart1"/>
    <dgm:cxn modelId="{0C0A23DB-CC86-43A2-B5B3-4FBAE259DD33}" type="presParOf" srcId="{6A735F41-047E-4219-B76F-9B4503F13A21}" destId="{B0DD30E2-9D35-4F36-8A64-FE1063AE04B6}" srcOrd="5" destOrd="0" presId="urn:microsoft.com/office/officeart/2005/8/layout/orgChart1"/>
    <dgm:cxn modelId="{AB119ACC-A5E8-49DB-8B6A-DE385863419C}" type="presParOf" srcId="{B0DD30E2-9D35-4F36-8A64-FE1063AE04B6}" destId="{DC0F4781-2193-48CF-ACEC-9B99B822C3AF}" srcOrd="0" destOrd="0" presId="urn:microsoft.com/office/officeart/2005/8/layout/orgChart1"/>
    <dgm:cxn modelId="{501A2355-9EBA-453A-9B6B-DED5275A0E5E}" type="presParOf" srcId="{DC0F4781-2193-48CF-ACEC-9B99B822C3AF}" destId="{A3E433E9-38BA-4C8C-9D47-315BF4D96A1D}" srcOrd="0" destOrd="0" presId="urn:microsoft.com/office/officeart/2005/8/layout/orgChart1"/>
    <dgm:cxn modelId="{A4BBA360-EAE4-47CF-A88C-372262841763}" type="presParOf" srcId="{DC0F4781-2193-48CF-ACEC-9B99B822C3AF}" destId="{27C962A7-A9A8-4B35-A1C5-B616660C22F0}" srcOrd="1" destOrd="0" presId="urn:microsoft.com/office/officeart/2005/8/layout/orgChart1"/>
    <dgm:cxn modelId="{653D51AD-135E-4C10-B49B-2931896FF181}" type="presParOf" srcId="{B0DD30E2-9D35-4F36-8A64-FE1063AE04B6}" destId="{B64E87F6-773C-4197-8FB2-7EA33DE27A8F}" srcOrd="1" destOrd="0" presId="urn:microsoft.com/office/officeart/2005/8/layout/orgChart1"/>
    <dgm:cxn modelId="{FA2D7589-36D2-44D9-9440-7F2A8A797765}" type="presParOf" srcId="{B0DD30E2-9D35-4F36-8A64-FE1063AE04B6}" destId="{306C9111-1509-453A-BCF1-4C550102DA7C}" srcOrd="2" destOrd="0" presId="urn:microsoft.com/office/officeart/2005/8/layout/orgChart1"/>
    <dgm:cxn modelId="{7DC70E4D-A3FF-4644-96FB-4A274FE50730}" type="presParOf" srcId="{6A735F41-047E-4219-B76F-9B4503F13A21}" destId="{33ACD0C5-DE80-4AC1-8FCC-4C3F4DC72501}" srcOrd="6" destOrd="0" presId="urn:microsoft.com/office/officeart/2005/8/layout/orgChart1"/>
    <dgm:cxn modelId="{90327269-2498-44BC-9125-675A19D35866}" type="presParOf" srcId="{6A735F41-047E-4219-B76F-9B4503F13A21}" destId="{42F92B9E-8239-4BC9-BB3C-CD68E321343F}" srcOrd="7" destOrd="0" presId="urn:microsoft.com/office/officeart/2005/8/layout/orgChart1"/>
    <dgm:cxn modelId="{3C32B693-30D2-48BC-BFA9-8DA3833CF961}" type="presParOf" srcId="{42F92B9E-8239-4BC9-BB3C-CD68E321343F}" destId="{CA7517B3-963F-4F7B-AED1-A1C22660670C}" srcOrd="0" destOrd="0" presId="urn:microsoft.com/office/officeart/2005/8/layout/orgChart1"/>
    <dgm:cxn modelId="{A552C475-FADF-4D9E-85DF-ACB54DFA290F}" type="presParOf" srcId="{CA7517B3-963F-4F7B-AED1-A1C22660670C}" destId="{4ACF167F-4716-479B-A18B-696C994D435F}" srcOrd="0" destOrd="0" presId="urn:microsoft.com/office/officeart/2005/8/layout/orgChart1"/>
    <dgm:cxn modelId="{AF12D582-E80E-432B-B1BB-7B5BA8B32AF8}" type="presParOf" srcId="{CA7517B3-963F-4F7B-AED1-A1C22660670C}" destId="{4C78CF8F-C669-4D22-A849-4DB7D2135B8A}" srcOrd="1" destOrd="0" presId="urn:microsoft.com/office/officeart/2005/8/layout/orgChart1"/>
    <dgm:cxn modelId="{1D3701CE-1AFF-4D82-8AFF-BBC1799ED6A9}" type="presParOf" srcId="{42F92B9E-8239-4BC9-BB3C-CD68E321343F}" destId="{F7D63386-5924-439C-811A-6BFAFDDB62FC}" srcOrd="1" destOrd="0" presId="urn:microsoft.com/office/officeart/2005/8/layout/orgChart1"/>
    <dgm:cxn modelId="{C8C76971-35EF-4E70-8EF1-9047CCD43441}" type="presParOf" srcId="{42F92B9E-8239-4BC9-BB3C-CD68E321343F}" destId="{66B92902-5DFA-4865-9108-C32AFFF52F38}" srcOrd="2" destOrd="0" presId="urn:microsoft.com/office/officeart/2005/8/layout/orgChart1"/>
    <dgm:cxn modelId="{D5A8B27A-9911-486C-86C5-277209E5D424}" type="presParOf" srcId="{9754349B-7C8C-4323-B1BB-CB7F2E3070E6}" destId="{C44076F3-0C4D-49AD-B04A-CA6338413509}" srcOrd="2" destOrd="0" presId="urn:microsoft.com/office/officeart/2005/8/layout/orgChart1"/>
    <dgm:cxn modelId="{5CB8E451-D007-4949-BF41-627DE7B5AF2B}" type="presParOf" srcId="{B0A361B6-9A0D-4A8C-B1D6-24514702BB0C}" destId="{D62E0577-970D-4A3C-97DA-5E3756EFA236}" srcOrd="4" destOrd="0" presId="urn:microsoft.com/office/officeart/2005/8/layout/orgChart1"/>
    <dgm:cxn modelId="{9187E5D7-F08C-4796-8DB4-DCA1E9B4497A}" type="presParOf" srcId="{B0A361B6-9A0D-4A8C-B1D6-24514702BB0C}" destId="{0BE0F48C-2426-4BAC-A6B2-CDC10A77A679}" srcOrd="5" destOrd="0" presId="urn:microsoft.com/office/officeart/2005/8/layout/orgChart1"/>
    <dgm:cxn modelId="{42B45E9B-8577-49E4-A783-E6A2EEEAD762}" type="presParOf" srcId="{0BE0F48C-2426-4BAC-A6B2-CDC10A77A679}" destId="{075DD393-2561-4AC1-B9B8-EC7887706DCA}" srcOrd="0" destOrd="0" presId="urn:microsoft.com/office/officeart/2005/8/layout/orgChart1"/>
    <dgm:cxn modelId="{A1461F97-C4DF-496A-B444-63C6BCBBB7AD}" type="presParOf" srcId="{075DD393-2561-4AC1-B9B8-EC7887706DCA}" destId="{25763ED4-9903-4C5A-B9FE-73FC74C06049}" srcOrd="0" destOrd="0" presId="urn:microsoft.com/office/officeart/2005/8/layout/orgChart1"/>
    <dgm:cxn modelId="{0DAE7931-9916-4797-B7A9-1231BC887453}" type="presParOf" srcId="{075DD393-2561-4AC1-B9B8-EC7887706DCA}" destId="{1E50FD70-FE75-4A14-98B9-FC3549741D1D}" srcOrd="1" destOrd="0" presId="urn:microsoft.com/office/officeart/2005/8/layout/orgChart1"/>
    <dgm:cxn modelId="{ABB33488-CE1F-446E-B90B-BF6BB926B537}" type="presParOf" srcId="{0BE0F48C-2426-4BAC-A6B2-CDC10A77A679}" destId="{8A7392FF-FCE3-4B65-BE6C-6D81E3697E2D}" srcOrd="1" destOrd="0" presId="urn:microsoft.com/office/officeart/2005/8/layout/orgChart1"/>
    <dgm:cxn modelId="{8DD6E4B5-5EEA-402B-B3FD-493529961850}" type="presParOf" srcId="{0BE0F48C-2426-4BAC-A6B2-CDC10A77A679}" destId="{1F1DCBEF-F06B-4820-ADA3-1474E553AFBD}" srcOrd="2" destOrd="0" presId="urn:microsoft.com/office/officeart/2005/8/layout/orgChart1"/>
    <dgm:cxn modelId="{331BF7C4-2331-4D0F-B0C8-2197887A1B47}" type="presParOf" srcId="{B0A361B6-9A0D-4A8C-B1D6-24514702BB0C}" destId="{0A82C93F-0234-4DF1-AE38-1250E9527D7A}" srcOrd="6" destOrd="0" presId="urn:microsoft.com/office/officeart/2005/8/layout/orgChart1"/>
    <dgm:cxn modelId="{B049A96A-2DFB-443C-B07C-99DA9094EE4C}" type="presParOf" srcId="{B0A361B6-9A0D-4A8C-B1D6-24514702BB0C}" destId="{D36F8C50-3ECB-4E5C-8FE9-7FC7F6FE5747}" srcOrd="7" destOrd="0" presId="urn:microsoft.com/office/officeart/2005/8/layout/orgChart1"/>
    <dgm:cxn modelId="{32E41DF7-3C1E-4D69-9389-F8D1FD1B9230}" type="presParOf" srcId="{D36F8C50-3ECB-4E5C-8FE9-7FC7F6FE5747}" destId="{18CF2567-1D1E-4C97-A4DC-4DEC3044B914}" srcOrd="0" destOrd="0" presId="urn:microsoft.com/office/officeart/2005/8/layout/orgChart1"/>
    <dgm:cxn modelId="{5A94D883-B0C5-40C7-A142-7EB1183AEBDE}" type="presParOf" srcId="{18CF2567-1D1E-4C97-A4DC-4DEC3044B914}" destId="{003B4F9E-C090-40ED-8524-E21E9FDD160C}" srcOrd="0" destOrd="0" presId="urn:microsoft.com/office/officeart/2005/8/layout/orgChart1"/>
    <dgm:cxn modelId="{19690D08-CEC7-4305-8A15-2E3CBD9F86A3}" type="presParOf" srcId="{18CF2567-1D1E-4C97-A4DC-4DEC3044B914}" destId="{1AAD91CF-3509-49E5-905B-7EBA1B9DF959}" srcOrd="1" destOrd="0" presId="urn:microsoft.com/office/officeart/2005/8/layout/orgChart1"/>
    <dgm:cxn modelId="{D7146AB5-E764-4A59-AC1E-2DF31EE99234}" type="presParOf" srcId="{D36F8C50-3ECB-4E5C-8FE9-7FC7F6FE5747}" destId="{B4AEA540-50CC-441C-A8A4-232BC404C1C1}" srcOrd="1" destOrd="0" presId="urn:microsoft.com/office/officeart/2005/8/layout/orgChart1"/>
    <dgm:cxn modelId="{EA5C36E9-20A7-443C-B968-AFD2B3B31B35}" type="presParOf" srcId="{D36F8C50-3ECB-4E5C-8FE9-7FC7F6FE5747}" destId="{23662E66-84E0-4A5E-8E2C-EB3DBB598112}" srcOrd="2" destOrd="0" presId="urn:microsoft.com/office/officeart/2005/8/layout/orgChart1"/>
    <dgm:cxn modelId="{E4491FDC-903A-4BC1-9B71-6DC5877A7E0A}" type="presParOf" srcId="{B0A361B6-9A0D-4A8C-B1D6-24514702BB0C}" destId="{4B5859D9-107A-4544-95E1-022710BF521B}" srcOrd="8" destOrd="0" presId="urn:microsoft.com/office/officeart/2005/8/layout/orgChart1"/>
    <dgm:cxn modelId="{67F8492D-1764-4F38-A905-D897076FBCB3}" type="presParOf" srcId="{B0A361B6-9A0D-4A8C-B1D6-24514702BB0C}" destId="{0C6BD566-3EC9-43D3-8E06-1CD193BDBA7E}" srcOrd="9" destOrd="0" presId="urn:microsoft.com/office/officeart/2005/8/layout/orgChart1"/>
    <dgm:cxn modelId="{57850FA1-9476-4024-A577-DFB9BF9E4C2D}" type="presParOf" srcId="{0C6BD566-3EC9-43D3-8E06-1CD193BDBA7E}" destId="{E4AE2E46-8ED0-406F-8F93-971353E04AD9}" srcOrd="0" destOrd="0" presId="urn:microsoft.com/office/officeart/2005/8/layout/orgChart1"/>
    <dgm:cxn modelId="{AAAB3083-36A8-432E-BAF5-D6947AD3B198}" type="presParOf" srcId="{E4AE2E46-8ED0-406F-8F93-971353E04AD9}" destId="{6B3C33AF-EFBB-4320-AF9E-9CD5D0048109}" srcOrd="0" destOrd="0" presId="urn:microsoft.com/office/officeart/2005/8/layout/orgChart1"/>
    <dgm:cxn modelId="{F9387F95-C65C-496C-A38D-88E0C03460E1}" type="presParOf" srcId="{E4AE2E46-8ED0-406F-8F93-971353E04AD9}" destId="{CDB2FBB4-0155-4AC1-8806-36D3738BA845}" srcOrd="1" destOrd="0" presId="urn:microsoft.com/office/officeart/2005/8/layout/orgChart1"/>
    <dgm:cxn modelId="{6CC194D6-25E3-4688-B300-89EC288C0B88}" type="presParOf" srcId="{0C6BD566-3EC9-43D3-8E06-1CD193BDBA7E}" destId="{5FDBC1D6-63A5-4C41-BCAD-BC37D90171C0}" srcOrd="1" destOrd="0" presId="urn:microsoft.com/office/officeart/2005/8/layout/orgChart1"/>
    <dgm:cxn modelId="{ED4B3561-DDA0-4096-AC40-B0AB9CC64C33}" type="presParOf" srcId="{0C6BD566-3EC9-43D3-8E06-1CD193BDBA7E}" destId="{BF9515AE-A1A8-4F33-AAAF-FC35F55F3812}" srcOrd="2" destOrd="0" presId="urn:microsoft.com/office/officeart/2005/8/layout/orgChart1"/>
    <dgm:cxn modelId="{F749016E-3BBB-4727-A668-F32979845057}" type="presParOf" srcId="{8693CBBC-CB58-440A-AB37-C5D229DBD144}" destId="{4334CC06-36D8-48BA-B4D3-D20251E51E8B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5859D9-107A-4544-95E1-022710BF521B}">
      <dsp:nvSpPr>
        <dsp:cNvPr id="0" name=""/>
        <dsp:cNvSpPr/>
      </dsp:nvSpPr>
      <dsp:spPr>
        <a:xfrm>
          <a:off x="2980372" y="457680"/>
          <a:ext cx="2212086" cy="1919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5978"/>
              </a:lnTo>
              <a:lnTo>
                <a:pt x="2212086" y="95978"/>
              </a:lnTo>
              <a:lnTo>
                <a:pt x="2212086" y="1919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82C93F-0234-4DF1-AE38-1250E9527D7A}">
      <dsp:nvSpPr>
        <dsp:cNvPr id="0" name=""/>
        <dsp:cNvSpPr/>
      </dsp:nvSpPr>
      <dsp:spPr>
        <a:xfrm>
          <a:off x="2980372" y="457680"/>
          <a:ext cx="1106043" cy="1919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5978"/>
              </a:lnTo>
              <a:lnTo>
                <a:pt x="1106043" y="95978"/>
              </a:lnTo>
              <a:lnTo>
                <a:pt x="1106043" y="1919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2E0577-970D-4A3C-97DA-5E3756EFA236}">
      <dsp:nvSpPr>
        <dsp:cNvPr id="0" name=""/>
        <dsp:cNvSpPr/>
      </dsp:nvSpPr>
      <dsp:spPr>
        <a:xfrm>
          <a:off x="2934652" y="457680"/>
          <a:ext cx="91440" cy="19195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19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ACD0C5-DE80-4AC1-8FCC-4C3F4DC72501}">
      <dsp:nvSpPr>
        <dsp:cNvPr id="0" name=""/>
        <dsp:cNvSpPr/>
      </dsp:nvSpPr>
      <dsp:spPr>
        <a:xfrm>
          <a:off x="1508695" y="1106680"/>
          <a:ext cx="137112" cy="23674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67480"/>
              </a:lnTo>
              <a:lnTo>
                <a:pt x="137112" y="23674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321049-E885-4AFE-9F6B-5ABC4F2C2076}">
      <dsp:nvSpPr>
        <dsp:cNvPr id="0" name=""/>
        <dsp:cNvSpPr/>
      </dsp:nvSpPr>
      <dsp:spPr>
        <a:xfrm>
          <a:off x="1508695" y="1106680"/>
          <a:ext cx="137112" cy="17184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18480"/>
              </a:lnTo>
              <a:lnTo>
                <a:pt x="137112" y="17184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BC8E24-DE72-4CD8-8DCE-F28351EE394F}">
      <dsp:nvSpPr>
        <dsp:cNvPr id="0" name=""/>
        <dsp:cNvSpPr/>
      </dsp:nvSpPr>
      <dsp:spPr>
        <a:xfrm>
          <a:off x="1508695" y="1106680"/>
          <a:ext cx="137112" cy="10694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9479"/>
              </a:lnTo>
              <a:lnTo>
                <a:pt x="137112" y="1069479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19DC66-ABE7-4AC4-AE8B-8E675AFE0FF2}">
      <dsp:nvSpPr>
        <dsp:cNvPr id="0" name=""/>
        <dsp:cNvSpPr/>
      </dsp:nvSpPr>
      <dsp:spPr>
        <a:xfrm>
          <a:off x="1508695" y="1106680"/>
          <a:ext cx="137112" cy="4204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20479"/>
              </a:lnTo>
              <a:lnTo>
                <a:pt x="137112" y="420479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0DFD523-4C11-4770-A719-9CC078497012}">
      <dsp:nvSpPr>
        <dsp:cNvPr id="0" name=""/>
        <dsp:cNvSpPr/>
      </dsp:nvSpPr>
      <dsp:spPr>
        <a:xfrm>
          <a:off x="1874329" y="457680"/>
          <a:ext cx="1106043" cy="191957"/>
        </a:xfrm>
        <a:custGeom>
          <a:avLst/>
          <a:gdLst/>
          <a:ahLst/>
          <a:cxnLst/>
          <a:rect l="0" t="0" r="0" b="0"/>
          <a:pathLst>
            <a:path>
              <a:moveTo>
                <a:pt x="1106043" y="0"/>
              </a:moveTo>
              <a:lnTo>
                <a:pt x="1106043" y="95978"/>
              </a:lnTo>
              <a:lnTo>
                <a:pt x="0" y="95978"/>
              </a:lnTo>
              <a:lnTo>
                <a:pt x="0" y="1919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967991-1049-440C-ADCA-1026BF875B14}">
      <dsp:nvSpPr>
        <dsp:cNvPr id="0" name=""/>
        <dsp:cNvSpPr/>
      </dsp:nvSpPr>
      <dsp:spPr>
        <a:xfrm>
          <a:off x="768286" y="457680"/>
          <a:ext cx="2212086" cy="191957"/>
        </a:xfrm>
        <a:custGeom>
          <a:avLst/>
          <a:gdLst/>
          <a:ahLst/>
          <a:cxnLst/>
          <a:rect l="0" t="0" r="0" b="0"/>
          <a:pathLst>
            <a:path>
              <a:moveTo>
                <a:pt x="2212086" y="0"/>
              </a:moveTo>
              <a:lnTo>
                <a:pt x="2212086" y="95978"/>
              </a:lnTo>
              <a:lnTo>
                <a:pt x="0" y="95978"/>
              </a:lnTo>
              <a:lnTo>
                <a:pt x="0" y="19195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D43030-6A60-40FC-98DF-D453F91B74A6}">
      <dsp:nvSpPr>
        <dsp:cNvPr id="0" name=""/>
        <dsp:cNvSpPr/>
      </dsp:nvSpPr>
      <dsp:spPr>
        <a:xfrm>
          <a:off x="2523329" y="637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Trang chủ</a:t>
          </a:r>
        </a:p>
      </dsp:txBody>
      <dsp:txXfrm>
        <a:off x="2523329" y="637"/>
        <a:ext cx="914085" cy="457042"/>
      </dsp:txXfrm>
    </dsp:sp>
    <dsp:sp modelId="{0D76BE7F-0654-44A0-8B1D-FE69B8FD2845}">
      <dsp:nvSpPr>
        <dsp:cNvPr id="0" name=""/>
        <dsp:cNvSpPr/>
      </dsp:nvSpPr>
      <dsp:spPr>
        <a:xfrm>
          <a:off x="311243" y="649637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Giới Thiệu</a:t>
          </a:r>
        </a:p>
      </dsp:txBody>
      <dsp:txXfrm>
        <a:off x="311243" y="649637"/>
        <a:ext cx="914085" cy="457042"/>
      </dsp:txXfrm>
    </dsp:sp>
    <dsp:sp modelId="{E5D0D7DE-AF54-4095-AD63-745B10DFA835}">
      <dsp:nvSpPr>
        <dsp:cNvPr id="0" name=""/>
        <dsp:cNvSpPr/>
      </dsp:nvSpPr>
      <dsp:spPr>
        <a:xfrm>
          <a:off x="1417286" y="649637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Sản Phẩm</a:t>
          </a:r>
        </a:p>
      </dsp:txBody>
      <dsp:txXfrm>
        <a:off x="1417286" y="649637"/>
        <a:ext cx="914085" cy="457042"/>
      </dsp:txXfrm>
    </dsp:sp>
    <dsp:sp modelId="{33F68521-E456-4976-A244-731239F0ED74}">
      <dsp:nvSpPr>
        <dsp:cNvPr id="0" name=""/>
        <dsp:cNvSpPr/>
      </dsp:nvSpPr>
      <dsp:spPr>
        <a:xfrm>
          <a:off x="1645808" y="1298638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Ống hút dương xỉ</a:t>
          </a:r>
        </a:p>
      </dsp:txBody>
      <dsp:txXfrm>
        <a:off x="1645808" y="1298638"/>
        <a:ext cx="914085" cy="457042"/>
      </dsp:txXfrm>
    </dsp:sp>
    <dsp:sp modelId="{0046AEA8-B85C-44D4-B3CD-E0AE8644AC0C}">
      <dsp:nvSpPr>
        <dsp:cNvPr id="0" name=""/>
        <dsp:cNvSpPr/>
      </dsp:nvSpPr>
      <dsp:spPr>
        <a:xfrm>
          <a:off x="1645808" y="1947638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Óng hút gạo</a:t>
          </a:r>
        </a:p>
      </dsp:txBody>
      <dsp:txXfrm>
        <a:off x="1645808" y="1947638"/>
        <a:ext cx="914085" cy="457042"/>
      </dsp:txXfrm>
    </dsp:sp>
    <dsp:sp modelId="{A3E433E9-38BA-4C8C-9D47-315BF4D96A1D}">
      <dsp:nvSpPr>
        <dsp:cNvPr id="0" name=""/>
        <dsp:cNvSpPr/>
      </dsp:nvSpPr>
      <dsp:spPr>
        <a:xfrm>
          <a:off x="1645808" y="2596639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Ống hút tre</a:t>
          </a:r>
        </a:p>
      </dsp:txBody>
      <dsp:txXfrm>
        <a:off x="1645808" y="2596639"/>
        <a:ext cx="914085" cy="457042"/>
      </dsp:txXfrm>
    </dsp:sp>
    <dsp:sp modelId="{4ACF167F-4716-479B-A18B-696C994D435F}">
      <dsp:nvSpPr>
        <dsp:cNvPr id="0" name=""/>
        <dsp:cNvSpPr/>
      </dsp:nvSpPr>
      <dsp:spPr>
        <a:xfrm>
          <a:off x="1645808" y="3245639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Ống hút cỏ</a:t>
          </a:r>
        </a:p>
      </dsp:txBody>
      <dsp:txXfrm>
        <a:off x="1645808" y="3245639"/>
        <a:ext cx="914085" cy="457042"/>
      </dsp:txXfrm>
    </dsp:sp>
    <dsp:sp modelId="{25763ED4-9903-4C5A-B9FE-73FC74C06049}">
      <dsp:nvSpPr>
        <dsp:cNvPr id="0" name=""/>
        <dsp:cNvSpPr/>
      </dsp:nvSpPr>
      <dsp:spPr>
        <a:xfrm>
          <a:off x="2523329" y="649637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Tin Tức</a:t>
          </a:r>
        </a:p>
      </dsp:txBody>
      <dsp:txXfrm>
        <a:off x="2523329" y="649637"/>
        <a:ext cx="914085" cy="457042"/>
      </dsp:txXfrm>
    </dsp:sp>
    <dsp:sp modelId="{003B4F9E-C090-40ED-8524-E21E9FDD160C}">
      <dsp:nvSpPr>
        <dsp:cNvPr id="0" name=""/>
        <dsp:cNvSpPr/>
      </dsp:nvSpPr>
      <dsp:spPr>
        <a:xfrm>
          <a:off x="3629372" y="649637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Liên hệ</a:t>
          </a:r>
        </a:p>
      </dsp:txBody>
      <dsp:txXfrm>
        <a:off x="3629372" y="649637"/>
        <a:ext cx="914085" cy="457042"/>
      </dsp:txXfrm>
    </dsp:sp>
    <dsp:sp modelId="{6B3C33AF-EFBB-4320-AF9E-9CD5D0048109}">
      <dsp:nvSpPr>
        <dsp:cNvPr id="0" name=""/>
        <dsp:cNvSpPr/>
      </dsp:nvSpPr>
      <dsp:spPr>
        <a:xfrm>
          <a:off x="4735416" y="649637"/>
          <a:ext cx="914085" cy="45704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Tra cứu</a:t>
          </a:r>
        </a:p>
      </dsp:txBody>
      <dsp:txXfrm>
        <a:off x="4735416" y="649637"/>
        <a:ext cx="914085" cy="45704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4A6ADE-B1A6-4C03-8283-A5FDF00B1B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Assignment COM2034 Template</Template>
  <TotalTime>10</TotalTime>
  <Pages>8</Pages>
  <Words>124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OS</dc:creator>
  <cp:lastModifiedBy>hoang nghia</cp:lastModifiedBy>
  <cp:revision>7</cp:revision>
  <dcterms:created xsi:type="dcterms:W3CDTF">2022-02-24T07:07:00Z</dcterms:created>
  <dcterms:modified xsi:type="dcterms:W3CDTF">2022-02-24T07:16:00Z</dcterms:modified>
</cp:coreProperties>
</file>